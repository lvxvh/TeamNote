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AE1BF" w14:textId="23C76424" w:rsidR="00B55FA5" w:rsidRDefault="00B55FA5" w:rsidP="009A4461">
      <w:pPr>
        <w:pStyle w:val="a3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26564A">
        <w:rPr>
          <w:lang w:eastAsia="zh-CN"/>
        </w:rPr>
        <w:t>TeamNote</w:t>
      </w:r>
      <w:r>
        <w:fldChar w:fldCharType="end"/>
      </w:r>
    </w:p>
    <w:p w14:paraId="7BA31A46" w14:textId="77777777" w:rsidR="00B55FA5" w:rsidRDefault="00B55FA5" w:rsidP="009A4461">
      <w:pPr>
        <w:pStyle w:val="a3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26564A">
        <w:rPr>
          <w:rFonts w:hint="eastAsia"/>
          <w:lang w:eastAsia="zh-CN"/>
        </w:rPr>
        <w:t>测试用例</w:t>
      </w:r>
      <w:r>
        <w:fldChar w:fldCharType="end"/>
      </w:r>
    </w:p>
    <w:p w14:paraId="3B33F0FB" w14:textId="77777777" w:rsidR="00B55FA5" w:rsidRDefault="00B55FA5" w:rsidP="009A4461">
      <w:pPr>
        <w:pStyle w:val="a3"/>
        <w:spacing w:line="360" w:lineRule="auto"/>
        <w:jc w:val="right"/>
        <w:rPr>
          <w:lang w:eastAsia="zh-CN"/>
        </w:rPr>
      </w:pPr>
    </w:p>
    <w:p w14:paraId="52B0A945" w14:textId="77777777" w:rsidR="00B55FA5" w:rsidRDefault="00342E2E" w:rsidP="009A4461">
      <w:pPr>
        <w:pStyle w:val="a3"/>
        <w:spacing w:line="360" w:lineRule="auto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5E5A9EF8" w14:textId="77777777" w:rsidR="00B55FA5" w:rsidRDefault="00B55FA5" w:rsidP="009A4461">
      <w:pPr>
        <w:pStyle w:val="InfoBlue"/>
        <w:spacing w:line="360" w:lineRule="auto"/>
        <w:ind w:left="0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91874E" w14:textId="77777777" w:rsidR="00342E2E" w:rsidRDefault="00342E2E" w:rsidP="009A4461">
      <w:pPr>
        <w:pStyle w:val="a3"/>
        <w:spacing w:line="360" w:lineRule="auto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14:paraId="4B0094CD" w14:textId="77777777" w:rsidR="00B55FA5" w:rsidRDefault="00B55FA5" w:rsidP="009A4461">
      <w:pPr>
        <w:pStyle w:val="a3"/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2209CD22" w14:textId="77777777">
        <w:tc>
          <w:tcPr>
            <w:tcW w:w="2304" w:type="dxa"/>
          </w:tcPr>
          <w:p w14:paraId="705951AA" w14:textId="77777777" w:rsidR="00342E2E" w:rsidRDefault="00342E2E" w:rsidP="009A4461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14:paraId="2D9ED4C1" w14:textId="77777777" w:rsidR="00342E2E" w:rsidRDefault="00342E2E" w:rsidP="009A4461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14:paraId="4154BC77" w14:textId="77777777" w:rsidR="00342E2E" w:rsidRDefault="00342E2E" w:rsidP="009A4461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14:paraId="6ACEFE97" w14:textId="77777777" w:rsidR="00342E2E" w:rsidRDefault="00342E2E" w:rsidP="009A4461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 w14:paraId="2DD262A3" w14:textId="77777777">
        <w:tc>
          <w:tcPr>
            <w:tcW w:w="2304" w:type="dxa"/>
          </w:tcPr>
          <w:p w14:paraId="6D0F68F1" w14:textId="03D04474" w:rsidR="00342E2E" w:rsidRDefault="001B005D" w:rsidP="009A4461">
            <w:pPr>
              <w:pStyle w:val="Tabletext"/>
              <w:spacing w:line="360" w:lineRule="auto"/>
            </w:pPr>
            <w:r>
              <w:t>2017/9/9</w:t>
            </w:r>
          </w:p>
        </w:tc>
        <w:tc>
          <w:tcPr>
            <w:tcW w:w="1152" w:type="dxa"/>
          </w:tcPr>
          <w:p w14:paraId="0339CC5B" w14:textId="4991C933" w:rsidR="00342E2E" w:rsidRDefault="001B005D" w:rsidP="009A4461">
            <w:pPr>
              <w:pStyle w:val="Tabletext"/>
              <w:spacing w:line="360" w:lineRule="auto"/>
            </w:pPr>
            <w:r>
              <w:t>1.0</w:t>
            </w:r>
          </w:p>
        </w:tc>
        <w:tc>
          <w:tcPr>
            <w:tcW w:w="3744" w:type="dxa"/>
          </w:tcPr>
          <w:p w14:paraId="5B617AA0" w14:textId="0CFA9A0D" w:rsidR="00342E2E" w:rsidRDefault="001B005D" w:rsidP="009A4461">
            <w:pPr>
              <w:pStyle w:val="Tabletext"/>
              <w:spacing w:line="360" w:lineRule="auto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304" w:type="dxa"/>
          </w:tcPr>
          <w:p w14:paraId="45AA357A" w14:textId="76D374D0" w:rsidR="00342E2E" w:rsidRDefault="001B005D" w:rsidP="009A4461">
            <w:pPr>
              <w:pStyle w:val="Tabletext"/>
              <w:spacing w:line="360" w:lineRule="auto"/>
            </w:pPr>
            <w:proofErr w:type="spellStart"/>
            <w:r>
              <w:rPr>
                <w:rFonts w:hint="eastAsia"/>
              </w:rPr>
              <w:t>秦佳锐</w:t>
            </w:r>
            <w:proofErr w:type="spellEnd"/>
          </w:p>
        </w:tc>
      </w:tr>
      <w:tr w:rsidR="00B55FA5" w14:paraId="7A92DD65" w14:textId="77777777">
        <w:tc>
          <w:tcPr>
            <w:tcW w:w="2304" w:type="dxa"/>
          </w:tcPr>
          <w:p w14:paraId="7B1ECE78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67E3C7D4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28760222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23C9E54" w14:textId="77777777" w:rsidR="00B55FA5" w:rsidRDefault="00B55FA5" w:rsidP="009A4461">
            <w:pPr>
              <w:pStyle w:val="Tabletext"/>
              <w:spacing w:line="360" w:lineRule="auto"/>
            </w:pPr>
          </w:p>
        </w:tc>
      </w:tr>
      <w:tr w:rsidR="00B55FA5" w14:paraId="7D643658" w14:textId="77777777">
        <w:tc>
          <w:tcPr>
            <w:tcW w:w="2304" w:type="dxa"/>
          </w:tcPr>
          <w:p w14:paraId="6F446692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E1FEB0C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1988F684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3665E08C" w14:textId="77777777" w:rsidR="00B55FA5" w:rsidRDefault="00B55FA5" w:rsidP="009A4461">
            <w:pPr>
              <w:pStyle w:val="Tabletext"/>
              <w:spacing w:line="360" w:lineRule="auto"/>
            </w:pPr>
          </w:p>
        </w:tc>
      </w:tr>
      <w:tr w:rsidR="00B55FA5" w14:paraId="0747F2AA" w14:textId="77777777">
        <w:tc>
          <w:tcPr>
            <w:tcW w:w="2304" w:type="dxa"/>
          </w:tcPr>
          <w:p w14:paraId="0885C5DC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0F042E04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2E65FF8F" w14:textId="77777777" w:rsidR="00B55FA5" w:rsidRDefault="00B55FA5" w:rsidP="009A4461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1A09DBF5" w14:textId="77777777" w:rsidR="00B55FA5" w:rsidRDefault="00B55FA5" w:rsidP="009A4461">
            <w:pPr>
              <w:pStyle w:val="Tabletext"/>
              <w:spacing w:line="360" w:lineRule="auto"/>
            </w:pPr>
          </w:p>
        </w:tc>
      </w:tr>
    </w:tbl>
    <w:p w14:paraId="6E35211F" w14:textId="77777777" w:rsidR="00B55FA5" w:rsidRDefault="00B55FA5" w:rsidP="009A4461">
      <w:pPr>
        <w:spacing w:line="360" w:lineRule="auto"/>
      </w:pPr>
    </w:p>
    <w:p w14:paraId="07449967" w14:textId="77777777" w:rsidR="00B55FA5" w:rsidRDefault="00B55FA5" w:rsidP="009A4461">
      <w:pPr>
        <w:pStyle w:val="a3"/>
        <w:spacing w:line="360" w:lineRule="auto"/>
      </w:pPr>
      <w:r>
        <w:br w:type="page"/>
      </w:r>
      <w:r>
        <w:lastRenderedPageBreak/>
        <w:t>Table of Contents</w:t>
      </w:r>
    </w:p>
    <w:p w14:paraId="0F078A10" w14:textId="77777777" w:rsidR="00F85875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F85875">
        <w:rPr>
          <w:noProof/>
        </w:rPr>
        <w:t>1.</w:t>
      </w:r>
      <w:r w:rsidR="00F85875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F85875">
        <w:rPr>
          <w:rFonts w:hint="eastAsia"/>
          <w:noProof/>
        </w:rPr>
        <w:t>简介</w:t>
      </w:r>
      <w:r w:rsidR="00F85875">
        <w:rPr>
          <w:noProof/>
        </w:rPr>
        <w:tab/>
      </w:r>
      <w:r w:rsidR="00F85875">
        <w:rPr>
          <w:noProof/>
        </w:rPr>
        <w:fldChar w:fldCharType="begin"/>
      </w:r>
      <w:r w:rsidR="00F85875">
        <w:rPr>
          <w:noProof/>
        </w:rPr>
        <w:instrText xml:space="preserve"> PAGEREF _Toc492756661 \h </w:instrText>
      </w:r>
      <w:r w:rsidR="00F85875">
        <w:rPr>
          <w:noProof/>
        </w:rPr>
      </w:r>
      <w:r w:rsidR="00F85875">
        <w:rPr>
          <w:noProof/>
        </w:rPr>
        <w:fldChar w:fldCharType="separate"/>
      </w:r>
      <w:r w:rsidR="00F85875">
        <w:rPr>
          <w:noProof/>
        </w:rPr>
        <w:t>4</w:t>
      </w:r>
      <w:r w:rsidR="00F85875">
        <w:rPr>
          <w:noProof/>
        </w:rPr>
        <w:fldChar w:fldCharType="end"/>
      </w:r>
    </w:p>
    <w:p w14:paraId="2F483286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06AF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56C5" w14:textId="77777777" w:rsidR="00F85875" w:rsidRDefault="00F8587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58C53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0DF1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549C76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7F032066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ED879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77B2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D3A40E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9965C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A2920" w14:textId="77777777" w:rsidR="00F85875" w:rsidRDefault="00F8587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A8AB70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59012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4FF11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2A2B2E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C7753A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E9131A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8EAEE6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8A152" w14:textId="77777777" w:rsidR="00F85875" w:rsidRDefault="00F858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_Toc492756681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74F751" w14:textId="77777777" w:rsidR="00B55FA5" w:rsidRDefault="00B55FA5" w:rsidP="009A4461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B00BBE">
        <w:lastRenderedPageBreak/>
        <w:fldChar w:fldCharType="begin"/>
      </w:r>
      <w:r w:rsidR="00B00BBE">
        <w:instrText xml:space="preserve"> TITLE  \* MERGEFORMAT </w:instrText>
      </w:r>
      <w:r w:rsidR="00B00BBE">
        <w:fldChar w:fldCharType="separate"/>
      </w:r>
      <w:proofErr w:type="spellStart"/>
      <w:r w:rsidR="0026564A">
        <w:rPr>
          <w:rFonts w:hint="eastAsia"/>
        </w:rPr>
        <w:t>测试用例</w:t>
      </w:r>
      <w:proofErr w:type="spellEnd"/>
      <w:r w:rsidR="00B00BBE">
        <w:fldChar w:fldCharType="end"/>
      </w:r>
    </w:p>
    <w:p w14:paraId="5C408384" w14:textId="77777777" w:rsidR="00F449B6" w:rsidRDefault="00F449B6" w:rsidP="009A4461">
      <w:pPr>
        <w:pStyle w:val="1"/>
        <w:spacing w:line="360" w:lineRule="auto"/>
      </w:pPr>
      <w:bookmarkStart w:id="1" w:name="_Toc498761760"/>
      <w:bookmarkStart w:id="2" w:name="_Toc456598591"/>
      <w:bookmarkStart w:id="3" w:name="_Toc456600922"/>
      <w:bookmarkStart w:id="4" w:name="_Toc492756661"/>
      <w:proofErr w:type="spellStart"/>
      <w:r>
        <w:rPr>
          <w:rFonts w:hint="eastAsia"/>
        </w:rPr>
        <w:t>简介</w:t>
      </w:r>
      <w:bookmarkEnd w:id="1"/>
      <w:bookmarkEnd w:id="4"/>
      <w:proofErr w:type="spellEnd"/>
    </w:p>
    <w:p w14:paraId="19C8523E" w14:textId="77777777" w:rsidR="00F449B6" w:rsidRDefault="00F449B6" w:rsidP="009A4461">
      <w:pPr>
        <w:pStyle w:val="2"/>
        <w:spacing w:line="360" w:lineRule="auto"/>
      </w:pPr>
      <w:bookmarkStart w:id="5" w:name="_Toc498761761"/>
      <w:bookmarkStart w:id="6" w:name="_Toc492756662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14:paraId="521EF525" w14:textId="19994F1A" w:rsidR="00657FF8" w:rsidRPr="00657FF8" w:rsidRDefault="00657FF8" w:rsidP="009A4461">
      <w:pPr>
        <w:spacing w:line="360" w:lineRule="auto"/>
        <w:ind w:left="720"/>
      </w:pPr>
      <w:proofErr w:type="spellStart"/>
      <w:r>
        <w:rPr>
          <w:rFonts w:hint="eastAsia"/>
        </w:rPr>
        <w:t>本测试用例用来</w:t>
      </w:r>
      <w:r>
        <w:t>测试</w:t>
      </w:r>
      <w:r w:rsidR="006E27FA">
        <w:rPr>
          <w:rFonts w:hint="eastAsia"/>
        </w:rPr>
        <w:t>TeamNote</w:t>
      </w:r>
      <w:r w:rsidR="006E27FA">
        <w:rPr>
          <w:rFonts w:hint="eastAsia"/>
        </w:rPr>
        <w:t>笔记协作分享平台的功能是否达到了设计标准</w:t>
      </w:r>
      <w:proofErr w:type="spellEnd"/>
      <w:r w:rsidR="006E27FA">
        <w:t>。</w:t>
      </w:r>
    </w:p>
    <w:p w14:paraId="09EED2E1" w14:textId="1A8D90A9" w:rsidR="00F449B6" w:rsidRDefault="00F449B6" w:rsidP="009A4461">
      <w:pPr>
        <w:pStyle w:val="2"/>
        <w:spacing w:line="360" w:lineRule="auto"/>
      </w:pPr>
      <w:bookmarkStart w:id="7" w:name="_Toc498761762"/>
      <w:bookmarkStart w:id="8" w:name="_Toc492756663"/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14:paraId="5D22476A" w14:textId="290CBA56" w:rsidR="00BB54F1" w:rsidRDefault="00BB54F1" w:rsidP="009A4461">
      <w:pPr>
        <w:spacing w:line="360" w:lineRule="auto"/>
        <w:ind w:left="720"/>
      </w:pPr>
      <w:proofErr w:type="spellStart"/>
      <w:r>
        <w:rPr>
          <w:rFonts w:hint="eastAsia"/>
        </w:rPr>
        <w:t>本测试的适用范围是</w:t>
      </w:r>
      <w:r>
        <w:rPr>
          <w:rFonts w:hint="eastAsia"/>
        </w:rPr>
        <w:t>TeamNote</w:t>
      </w:r>
      <w:r>
        <w:rPr>
          <w:rFonts w:hint="eastAsia"/>
        </w:rPr>
        <w:t>这一软件学院暑期大作业项目</w:t>
      </w:r>
      <w:proofErr w:type="spellEnd"/>
    </w:p>
    <w:p w14:paraId="1F9ACBE1" w14:textId="77777777" w:rsidR="008C16CE" w:rsidRDefault="008C16CE" w:rsidP="009A4461">
      <w:pPr>
        <w:spacing w:line="360" w:lineRule="auto"/>
        <w:ind w:left="720"/>
      </w:pPr>
    </w:p>
    <w:p w14:paraId="108C4B43" w14:textId="77777777" w:rsidR="008C16CE" w:rsidRPr="00BB54F1" w:rsidRDefault="008C16CE" w:rsidP="009A4461">
      <w:pPr>
        <w:spacing w:line="360" w:lineRule="auto"/>
        <w:ind w:left="720"/>
      </w:pPr>
    </w:p>
    <w:p w14:paraId="3D850531" w14:textId="77777777" w:rsidR="004F3649" w:rsidRDefault="004F3649" w:rsidP="009A4461">
      <w:pPr>
        <w:pStyle w:val="1"/>
        <w:spacing w:line="360" w:lineRule="auto"/>
        <w:rPr>
          <w:lang w:eastAsia="zh-CN"/>
        </w:rPr>
      </w:pPr>
      <w:bookmarkStart w:id="9" w:name="_Toc492756664"/>
      <w:bookmarkEnd w:id="2"/>
      <w:bookmarkEnd w:id="3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9"/>
    </w:p>
    <w:p w14:paraId="313D264D" w14:textId="38271D1E" w:rsidR="00C000AF" w:rsidRPr="00C000AF" w:rsidRDefault="00C000AF" w:rsidP="009A4461">
      <w:pPr>
        <w:spacing w:line="360" w:lineRule="auto"/>
        <w:ind w:left="720"/>
      </w:pPr>
      <w:proofErr w:type="spellStart"/>
      <w:r>
        <w:rPr>
          <w:rFonts w:hint="eastAsia"/>
        </w:rPr>
        <w:t>本部分主要关注</w:t>
      </w:r>
      <w:r>
        <w:rPr>
          <w:rFonts w:hint="eastAsia"/>
        </w:rPr>
        <w:t>TeamNote</w:t>
      </w:r>
      <w:r>
        <w:rPr>
          <w:rFonts w:hint="eastAsia"/>
        </w:rPr>
        <w:t>的功能是否能够满足软件设计时提出的功能性需求</w:t>
      </w:r>
      <w:proofErr w:type="spellEnd"/>
    </w:p>
    <w:p w14:paraId="2B3CBDC6" w14:textId="77777777" w:rsidR="0059232E" w:rsidRDefault="00F449B6" w:rsidP="009A4461">
      <w:pPr>
        <w:pStyle w:val="2"/>
        <w:spacing w:line="360" w:lineRule="auto"/>
        <w:rPr>
          <w:lang w:eastAsia="zh-CN"/>
        </w:rPr>
      </w:pPr>
      <w:bookmarkStart w:id="10" w:name="_Toc492756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0"/>
    </w:p>
    <w:p w14:paraId="12A8BD10" w14:textId="6A118BC1" w:rsidR="004B42F0" w:rsidRPr="004B42F0" w:rsidRDefault="004B42F0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测试在平台上创建笔记</w:t>
      </w:r>
      <w:r w:rsidR="00FA2A7B">
        <w:rPr>
          <w:rFonts w:hint="eastAsia"/>
        </w:rPr>
        <w:t>本</w:t>
      </w:r>
      <w:proofErr w:type="spellEnd"/>
    </w:p>
    <w:p w14:paraId="12C878F4" w14:textId="77777777" w:rsidR="00CA0CE8" w:rsidRDefault="004F364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14:paraId="64E74FC0" w14:textId="4A70EDAF" w:rsidR="00FA2A7B" w:rsidRPr="00CA0CE8" w:rsidRDefault="004B42F0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用户登陆成功</w:t>
      </w:r>
      <w:proofErr w:type="spellEnd"/>
    </w:p>
    <w:p w14:paraId="15C228EA" w14:textId="77777777" w:rsidR="00CA0CE8" w:rsidRDefault="004F364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14:paraId="225CFEA8" w14:textId="374E1B0F" w:rsidR="0059232E" w:rsidRPr="00BF3B28" w:rsidRDefault="00FA2A7B" w:rsidP="009A4461">
      <w:pPr>
        <w:spacing w:line="360" w:lineRule="auto"/>
        <w:ind w:firstLine="720"/>
      </w:pPr>
      <w:r>
        <w:rPr>
          <w:lang w:eastAsia="zh-CN"/>
        </w:rPr>
        <w:t>[{</w:t>
      </w:r>
      <w:r>
        <w:rPr>
          <w:rFonts w:hint="eastAsia"/>
          <w:lang w:eastAsia="zh-CN"/>
        </w:rPr>
        <w:t>笔记本标题</w:t>
      </w:r>
      <w:r>
        <w:rPr>
          <w:lang w:eastAsia="zh-CN"/>
        </w:rPr>
        <w:t>：</w:t>
      </w:r>
      <w:r>
        <w:rPr>
          <w:rFonts w:hint="eastAsia"/>
          <w:lang w:eastAsia="zh-CN"/>
        </w:rPr>
        <w:t>cs</w:t>
      </w:r>
      <w:r>
        <w:rPr>
          <w:lang w:eastAsia="zh-CN"/>
        </w:rPr>
        <w:t>2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笔记</w:t>
      </w:r>
      <w:r>
        <w:rPr>
          <w:lang w:eastAsia="zh-CN"/>
        </w:rPr>
        <w:t>，</w:t>
      </w:r>
      <w:r>
        <w:rPr>
          <w:rFonts w:hint="eastAsia"/>
          <w:lang w:eastAsia="zh-CN"/>
        </w:rPr>
        <w:t>标签</w:t>
      </w:r>
      <w:r>
        <w:rPr>
          <w:lang w:eastAsia="zh-CN"/>
        </w:rPr>
        <w:t>：</w:t>
      </w:r>
      <w:r>
        <w:rPr>
          <w:rFonts w:hint="eastAsia"/>
          <w:lang w:eastAsia="zh-CN"/>
        </w:rPr>
        <w:t>机器学习</w:t>
      </w:r>
      <w:r>
        <w:rPr>
          <w:lang w:eastAsia="zh-CN"/>
        </w:rPr>
        <w:t>；</w:t>
      </w:r>
      <w:proofErr w:type="spellStart"/>
      <w:r>
        <w:rPr>
          <w:rFonts w:hint="eastAsia"/>
          <w:lang w:eastAsia="zh-CN"/>
        </w:rPr>
        <w:t>stanford</w:t>
      </w:r>
      <w:proofErr w:type="spellEnd"/>
      <w:r>
        <w:rPr>
          <w:lang w:eastAsia="zh-CN"/>
        </w:rPr>
        <w:t>，</w:t>
      </w:r>
      <w:r>
        <w:rPr>
          <w:rFonts w:hint="eastAsia"/>
          <w:lang w:eastAsia="zh-CN"/>
        </w:rPr>
        <w:t>简介</w:t>
      </w:r>
      <w:r>
        <w:rPr>
          <w:lang w:eastAsia="zh-CN"/>
        </w:rPr>
        <w:t>：</w:t>
      </w:r>
      <w:proofErr w:type="spellStart"/>
      <w:r>
        <w:rPr>
          <w:rFonts w:hint="eastAsia"/>
          <w:lang w:eastAsia="zh-CN"/>
        </w:rPr>
        <w:t>asdf</w:t>
      </w:r>
      <w:proofErr w:type="spellEnd"/>
      <w:r>
        <w:rPr>
          <w:rFonts w:hint="eastAsia"/>
          <w:lang w:eastAsia="zh-CN"/>
        </w:rPr>
        <w:t>，封面图片</w:t>
      </w:r>
      <w:r>
        <w:rPr>
          <w:lang w:eastAsia="zh-CN"/>
        </w:rPr>
        <w:t>：</w:t>
      </w:r>
      <w:r>
        <w:rPr>
          <w:rFonts w:hint="eastAsia"/>
          <w:lang w:eastAsia="zh-CN"/>
        </w:rPr>
        <w:t>（一张图）</w:t>
      </w:r>
      <w:r>
        <w:rPr>
          <w:lang w:eastAsia="zh-CN"/>
        </w:rPr>
        <w:t>}]</w:t>
      </w:r>
      <w:r w:rsidR="008E0437" w:rsidRPr="00CA0CE8">
        <w:t xml:space="preserve"> </w:t>
      </w:r>
    </w:p>
    <w:p w14:paraId="64A22A2D" w14:textId="1D8F63DE" w:rsidR="00CA0CE8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14:paraId="5F0BBC74" w14:textId="20F6EAA1" w:rsidR="00D42D71" w:rsidRDefault="00FA2A7B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成功创建笔记本</w:t>
      </w:r>
      <w:r w:rsidR="006B22D2">
        <w:rPr>
          <w:rFonts w:hint="eastAsia"/>
          <w:lang w:eastAsia="zh-CN"/>
        </w:rPr>
        <w:t>并刷新页面</w:t>
      </w:r>
    </w:p>
    <w:p w14:paraId="700B0796" w14:textId="7796DA0F" w:rsidR="00CA0CE8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后置条件</w:t>
      </w:r>
    </w:p>
    <w:p w14:paraId="24559654" w14:textId="0274CAC5" w:rsidR="006B22D2" w:rsidRPr="00CA0CE8" w:rsidRDefault="006B22D2" w:rsidP="009A4461">
      <w:pPr>
        <w:spacing w:line="360" w:lineRule="auto"/>
        <w:ind w:firstLine="720"/>
      </w:pPr>
      <w:proofErr w:type="spellStart"/>
      <w:r>
        <w:rPr>
          <w:rFonts w:hint="eastAsia"/>
        </w:rPr>
        <w:t>笔记新建成功并跳转到笔记编辑界面</w:t>
      </w:r>
      <w:proofErr w:type="spellEnd"/>
    </w:p>
    <w:p w14:paraId="6A1341EE" w14:textId="0D198084" w:rsidR="000245D4" w:rsidRDefault="000245D4" w:rsidP="009A4461">
      <w:pPr>
        <w:pStyle w:val="2"/>
        <w:spacing w:line="360" w:lineRule="auto"/>
        <w:rPr>
          <w:lang w:eastAsia="zh-CN"/>
        </w:rPr>
      </w:pPr>
      <w:bookmarkStart w:id="11" w:name="_Toc492756666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  <w:bookmarkEnd w:id="11"/>
    </w:p>
    <w:p w14:paraId="7FD53CA5" w14:textId="2ACE100F" w:rsidR="000245D4" w:rsidRPr="004B42F0" w:rsidRDefault="000245D4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测试在平台上导入</w:t>
      </w:r>
      <w:r w:rsidR="000D45FB">
        <w:rPr>
          <w:rFonts w:hint="eastAsia"/>
        </w:rPr>
        <w:t>笔记</w:t>
      </w:r>
      <w:proofErr w:type="spellEnd"/>
    </w:p>
    <w:p w14:paraId="32848971" w14:textId="77777777" w:rsidR="000245D4" w:rsidRDefault="000245D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19A343FD" w14:textId="23D003D2" w:rsidR="000245D4" w:rsidRPr="00CA0CE8" w:rsidRDefault="00BB73C4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用户进入笔记本</w:t>
      </w:r>
      <w:proofErr w:type="spellEnd"/>
      <w:r>
        <w:t>（</w:t>
      </w:r>
      <w:proofErr w:type="spellStart"/>
      <w:r>
        <w:rPr>
          <w:rFonts w:hint="eastAsia"/>
        </w:rPr>
        <w:t>工作组</w:t>
      </w:r>
      <w:proofErr w:type="spellEnd"/>
      <w:r>
        <w:t>）</w:t>
      </w:r>
      <w:proofErr w:type="spellStart"/>
      <w:r>
        <w:rPr>
          <w:rFonts w:hint="eastAsia"/>
        </w:rPr>
        <w:t>页面</w:t>
      </w:r>
      <w:proofErr w:type="spellEnd"/>
    </w:p>
    <w:p w14:paraId="2773F523" w14:textId="77777777" w:rsidR="000245D4" w:rsidRDefault="000245D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26900A58" w14:textId="0010E74C" w:rsidR="000245D4" w:rsidRDefault="000245D4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[{</w:t>
      </w:r>
      <w:r w:rsidR="00BB73C4">
        <w:rPr>
          <w:rFonts w:hint="eastAsia"/>
          <w:lang w:eastAsia="zh-CN"/>
        </w:rPr>
        <w:t>选取文件</w:t>
      </w:r>
      <w:r>
        <w:rPr>
          <w:lang w:eastAsia="zh-CN"/>
        </w:rPr>
        <w:t>：</w:t>
      </w:r>
      <w:r w:rsidR="00BB73C4">
        <w:rPr>
          <w:rFonts w:hint="eastAsia"/>
          <w:lang w:eastAsia="zh-CN"/>
        </w:rPr>
        <w:t>一个本地文件</w:t>
      </w:r>
      <w:r w:rsidR="00BB73C4">
        <w:rPr>
          <w:lang w:eastAsia="zh-CN"/>
        </w:rPr>
        <w:t>（</w:t>
      </w:r>
      <w:r w:rsidR="00BB73C4">
        <w:rPr>
          <w:rFonts w:hint="eastAsia"/>
          <w:lang w:eastAsia="zh-CN"/>
        </w:rPr>
        <w:t>html</w:t>
      </w:r>
      <w:r w:rsidR="00BB73C4">
        <w:rPr>
          <w:lang w:eastAsia="zh-CN"/>
        </w:rPr>
        <w:t>）</w:t>
      </w:r>
      <w:r>
        <w:rPr>
          <w:lang w:eastAsia="zh-CN"/>
        </w:rPr>
        <w:t>}]</w:t>
      </w:r>
    </w:p>
    <w:p w14:paraId="0878A768" w14:textId="244F3A20" w:rsidR="000245D4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0245D4">
        <w:rPr>
          <w:rFonts w:hint="eastAsia"/>
          <w:lang w:eastAsia="zh-CN"/>
        </w:rPr>
        <w:t xml:space="preserve">) </w:t>
      </w:r>
      <w:r w:rsidR="000245D4">
        <w:rPr>
          <w:rFonts w:hint="eastAsia"/>
          <w:lang w:eastAsia="zh-CN"/>
        </w:rPr>
        <w:t>预期结果</w:t>
      </w:r>
    </w:p>
    <w:p w14:paraId="11AF14E0" w14:textId="5E4F0A83" w:rsidR="00D42D71" w:rsidRPr="00CA0CE8" w:rsidRDefault="000245D4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BB73C4">
        <w:rPr>
          <w:rFonts w:hint="eastAsia"/>
          <w:lang w:eastAsia="zh-CN"/>
        </w:rPr>
        <w:t>导入笔记</w:t>
      </w:r>
      <w:r w:rsidR="00417B14">
        <w:rPr>
          <w:lang w:eastAsia="zh-CN"/>
        </w:rPr>
        <w:t>，</w:t>
      </w:r>
      <w:r w:rsidR="00417B14">
        <w:rPr>
          <w:rFonts w:hint="eastAsia"/>
          <w:lang w:eastAsia="zh-CN"/>
        </w:rPr>
        <w:t>写入数据库</w:t>
      </w:r>
    </w:p>
    <w:p w14:paraId="24B755AE" w14:textId="50F83D28" w:rsidR="000245D4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0245D4">
        <w:rPr>
          <w:rFonts w:hint="eastAsia"/>
          <w:lang w:eastAsia="zh-CN"/>
        </w:rPr>
        <w:t xml:space="preserve">) </w:t>
      </w:r>
      <w:r w:rsidR="000245D4">
        <w:rPr>
          <w:rFonts w:hint="eastAsia"/>
          <w:lang w:eastAsia="zh-CN"/>
        </w:rPr>
        <w:t>后置条件</w:t>
      </w:r>
    </w:p>
    <w:p w14:paraId="04DB9D89" w14:textId="783734CF" w:rsidR="000D45FB" w:rsidRDefault="000D45FB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lastRenderedPageBreak/>
        <w:t>笔记导入成功</w:t>
      </w:r>
      <w:proofErr w:type="spellEnd"/>
    </w:p>
    <w:p w14:paraId="4CFE92D2" w14:textId="18E9F4E6" w:rsidR="006A4F43" w:rsidRDefault="006A4F43" w:rsidP="009A4461">
      <w:pPr>
        <w:pStyle w:val="2"/>
        <w:spacing w:line="360" w:lineRule="auto"/>
        <w:rPr>
          <w:lang w:eastAsia="zh-CN"/>
        </w:rPr>
      </w:pPr>
      <w:bookmarkStart w:id="12" w:name="_Toc492756667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#3</w:t>
      </w:r>
      <w:bookmarkEnd w:id="12"/>
    </w:p>
    <w:p w14:paraId="3BEA18AD" w14:textId="77777777" w:rsidR="006A4F43" w:rsidRDefault="006A4F43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测试在平台上编辑笔记</w:t>
      </w:r>
      <w:proofErr w:type="spellEnd"/>
    </w:p>
    <w:p w14:paraId="62ABDF08" w14:textId="1EC16D4E" w:rsidR="006A4F43" w:rsidRDefault="006A4F4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450248A4" w14:textId="5D68C2F7" w:rsidR="006A4F43" w:rsidRPr="00CA0CE8" w:rsidRDefault="006A4F43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用户进入笔记编辑界面</w:t>
      </w:r>
      <w:proofErr w:type="spellEnd"/>
      <w:r>
        <w:t>（</w:t>
      </w:r>
      <w:proofErr w:type="spellStart"/>
      <w:r>
        <w:rPr>
          <w:rFonts w:hint="eastAsia"/>
        </w:rPr>
        <w:t>拥有对这份笔记的写权限</w:t>
      </w:r>
      <w:proofErr w:type="spellEnd"/>
      <w:r>
        <w:t>）</w:t>
      </w:r>
    </w:p>
    <w:p w14:paraId="03A99DD0" w14:textId="77777777" w:rsidR="006A4F43" w:rsidRDefault="006A4F4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1D17ED10" w14:textId="045EF25B" w:rsidR="006A4F43" w:rsidRDefault="006A4F43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[{</w:t>
      </w:r>
      <w:r w:rsidR="004C5361">
        <w:rPr>
          <w:rFonts w:hint="eastAsia"/>
          <w:lang w:eastAsia="zh-CN"/>
        </w:rPr>
        <w:t>修改后内容</w:t>
      </w:r>
      <w:r>
        <w:rPr>
          <w:lang w:eastAsia="zh-CN"/>
        </w:rPr>
        <w:t>：</w:t>
      </w:r>
      <w:r w:rsidR="004C5361">
        <w:rPr>
          <w:rFonts w:hint="eastAsia"/>
          <w:lang w:eastAsia="zh-CN"/>
        </w:rPr>
        <w:t>内容</w:t>
      </w:r>
      <w:r w:rsidR="004C5361">
        <w:rPr>
          <w:lang w:eastAsia="zh-CN"/>
        </w:rPr>
        <w:t>，</w:t>
      </w:r>
      <w:r w:rsidR="004C5361">
        <w:rPr>
          <w:rFonts w:hint="eastAsia"/>
          <w:lang w:eastAsia="zh-CN"/>
        </w:rPr>
        <w:t>笔记</w:t>
      </w:r>
      <w:r w:rsidR="004C5361">
        <w:rPr>
          <w:rFonts w:hint="eastAsia"/>
          <w:lang w:eastAsia="zh-CN"/>
        </w:rPr>
        <w:t>Id</w:t>
      </w:r>
      <w:r w:rsidR="004C5361">
        <w:rPr>
          <w:lang w:eastAsia="zh-CN"/>
        </w:rPr>
        <w:t>：</w:t>
      </w:r>
      <w:r w:rsidR="00464079">
        <w:rPr>
          <w:rFonts w:hint="eastAsia"/>
          <w:lang w:eastAsia="zh-CN"/>
        </w:rPr>
        <w:t>55</w:t>
      </w:r>
      <w:r>
        <w:rPr>
          <w:lang w:eastAsia="zh-CN"/>
        </w:rPr>
        <w:t>）</w:t>
      </w:r>
      <w:r>
        <w:rPr>
          <w:lang w:eastAsia="zh-CN"/>
        </w:rPr>
        <w:t>}]</w:t>
      </w:r>
    </w:p>
    <w:p w14:paraId="1C2A756B" w14:textId="0C4E2695" w:rsidR="006A4F43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6A4F43">
        <w:rPr>
          <w:rFonts w:hint="eastAsia"/>
          <w:lang w:eastAsia="zh-CN"/>
        </w:rPr>
        <w:t xml:space="preserve">) </w:t>
      </w:r>
      <w:r w:rsidR="006A4F43">
        <w:rPr>
          <w:rFonts w:hint="eastAsia"/>
          <w:lang w:eastAsia="zh-CN"/>
        </w:rPr>
        <w:t>预期结果</w:t>
      </w:r>
    </w:p>
    <w:p w14:paraId="412A9875" w14:textId="5B3ABEB0" w:rsidR="00094236" w:rsidRDefault="006A4F4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4753EA">
        <w:rPr>
          <w:rFonts w:hint="eastAsia"/>
          <w:lang w:eastAsia="zh-CN"/>
        </w:rPr>
        <w:t>修改笔记内容</w:t>
      </w:r>
      <w:r w:rsidR="004753EA">
        <w:rPr>
          <w:lang w:eastAsia="zh-CN"/>
        </w:rPr>
        <w:t>，</w:t>
      </w:r>
      <w:r w:rsidR="004753EA">
        <w:rPr>
          <w:rFonts w:hint="eastAsia"/>
          <w:lang w:eastAsia="zh-CN"/>
        </w:rPr>
        <w:t>称为新的历史版本</w:t>
      </w:r>
    </w:p>
    <w:p w14:paraId="367AF279" w14:textId="6A8DC13A" w:rsidR="006A4F43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6A4F43">
        <w:rPr>
          <w:rFonts w:hint="eastAsia"/>
          <w:lang w:eastAsia="zh-CN"/>
        </w:rPr>
        <w:t xml:space="preserve">) </w:t>
      </w:r>
      <w:r w:rsidR="006A4F43">
        <w:rPr>
          <w:rFonts w:hint="eastAsia"/>
          <w:lang w:eastAsia="zh-CN"/>
        </w:rPr>
        <w:t>后置条件</w:t>
      </w:r>
    </w:p>
    <w:p w14:paraId="25B4D89C" w14:textId="5BC4682F" w:rsidR="006A4F43" w:rsidRDefault="004753EA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笔记编辑</w:t>
      </w:r>
      <w:r w:rsidR="006A4F43">
        <w:rPr>
          <w:rFonts w:hint="eastAsia"/>
        </w:rPr>
        <w:t>成功</w:t>
      </w:r>
      <w:proofErr w:type="spellEnd"/>
    </w:p>
    <w:p w14:paraId="3713D98E" w14:textId="5691EC88" w:rsidR="00216EA1" w:rsidRDefault="00216EA1" w:rsidP="009A4461">
      <w:pPr>
        <w:pStyle w:val="2"/>
        <w:spacing w:line="360" w:lineRule="auto"/>
        <w:rPr>
          <w:lang w:eastAsia="zh-CN"/>
        </w:rPr>
      </w:pPr>
      <w:bookmarkStart w:id="13" w:name="_Toc492756668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#4</w:t>
      </w:r>
      <w:bookmarkEnd w:id="13"/>
    </w:p>
    <w:p w14:paraId="0F8DF4A1" w14:textId="6E09D8E7" w:rsidR="00216EA1" w:rsidRDefault="00216EA1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测试在平台上导出笔记</w:t>
      </w:r>
      <w:proofErr w:type="spellEnd"/>
    </w:p>
    <w:p w14:paraId="53EE885F" w14:textId="77777777" w:rsidR="00216EA1" w:rsidRDefault="00216EA1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7527AEDC" w14:textId="710BCC11" w:rsidR="00216EA1" w:rsidRPr="00CA0CE8" w:rsidRDefault="00216EA1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用户进入笔记编辑或浏览界面</w:t>
      </w:r>
      <w:proofErr w:type="spellEnd"/>
    </w:p>
    <w:p w14:paraId="0E6C27D6" w14:textId="77777777" w:rsidR="00216EA1" w:rsidRDefault="00216EA1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2E097C9E" w14:textId="2CF2935B" w:rsidR="00A42877" w:rsidRPr="00CA0CE8" w:rsidRDefault="00216EA1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[{</w:t>
      </w:r>
      <w:r>
        <w:rPr>
          <w:rFonts w:hint="eastAsia"/>
          <w:lang w:eastAsia="zh-CN"/>
        </w:rPr>
        <w:t>笔记</w:t>
      </w:r>
      <w:r>
        <w:rPr>
          <w:rFonts w:hint="eastAsia"/>
          <w:lang w:eastAsia="zh-CN"/>
        </w:rPr>
        <w:t>Id</w:t>
      </w:r>
      <w:r>
        <w:rPr>
          <w:lang w:eastAsia="zh-CN"/>
        </w:rPr>
        <w:t>：</w:t>
      </w:r>
      <w:r w:rsidR="00154063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，导出类型</w:t>
      </w:r>
      <w:r>
        <w:rPr>
          <w:lang w:eastAsia="zh-CN"/>
        </w:rPr>
        <w:t>：</w:t>
      </w:r>
      <w:r>
        <w:rPr>
          <w:rFonts w:hint="eastAsia"/>
          <w:lang w:eastAsia="zh-CN"/>
        </w:rPr>
        <w:t>PDF</w:t>
      </w:r>
      <w:r w:rsidR="009A7246">
        <w:rPr>
          <w:lang w:eastAsia="zh-CN"/>
        </w:rPr>
        <w:t>，</w:t>
      </w:r>
      <w:r w:rsidR="009A7246">
        <w:rPr>
          <w:rFonts w:hint="eastAsia"/>
          <w:lang w:eastAsia="zh-CN"/>
        </w:rPr>
        <w:t>导出范围</w:t>
      </w:r>
      <w:r w:rsidR="009A7246">
        <w:rPr>
          <w:lang w:eastAsia="zh-CN"/>
        </w:rPr>
        <w:t>：</w:t>
      </w:r>
      <w:r w:rsidR="009A7246">
        <w:rPr>
          <w:rFonts w:hint="eastAsia"/>
          <w:lang w:eastAsia="zh-CN"/>
        </w:rPr>
        <w:t>当前笔记</w:t>
      </w:r>
      <w:r>
        <w:rPr>
          <w:lang w:eastAsia="zh-CN"/>
        </w:rPr>
        <w:t>}]</w:t>
      </w:r>
    </w:p>
    <w:p w14:paraId="2421129D" w14:textId="10949F88" w:rsidR="00216EA1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216EA1">
        <w:rPr>
          <w:rFonts w:hint="eastAsia"/>
          <w:lang w:eastAsia="zh-CN"/>
        </w:rPr>
        <w:t xml:space="preserve">) </w:t>
      </w:r>
      <w:r w:rsidR="00216EA1">
        <w:rPr>
          <w:rFonts w:hint="eastAsia"/>
          <w:lang w:eastAsia="zh-CN"/>
        </w:rPr>
        <w:t>预期结果</w:t>
      </w:r>
    </w:p>
    <w:p w14:paraId="09D448E8" w14:textId="77611D8C" w:rsidR="00A42877" w:rsidRPr="00CA0CE8" w:rsidRDefault="00216EA1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654457">
        <w:rPr>
          <w:rFonts w:hint="eastAsia"/>
          <w:lang w:eastAsia="zh-CN"/>
        </w:rPr>
        <w:t>导出预定格式的笔记</w:t>
      </w:r>
    </w:p>
    <w:p w14:paraId="4BD7E70F" w14:textId="4E85A03D" w:rsidR="00216EA1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216EA1">
        <w:rPr>
          <w:rFonts w:hint="eastAsia"/>
          <w:lang w:eastAsia="zh-CN"/>
        </w:rPr>
        <w:t xml:space="preserve">) </w:t>
      </w:r>
      <w:r w:rsidR="00216EA1">
        <w:rPr>
          <w:rFonts w:hint="eastAsia"/>
          <w:lang w:eastAsia="zh-CN"/>
        </w:rPr>
        <w:t>后置条件</w:t>
      </w:r>
    </w:p>
    <w:p w14:paraId="34C80291" w14:textId="2893E821" w:rsidR="00216EA1" w:rsidRDefault="008D3596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返回笔记编辑或浏览页面</w:t>
      </w:r>
      <w:proofErr w:type="spellEnd"/>
    </w:p>
    <w:p w14:paraId="392C67E3" w14:textId="6C0AFFFD" w:rsidR="00291659" w:rsidRDefault="00291659" w:rsidP="009A4461">
      <w:pPr>
        <w:pStyle w:val="2"/>
        <w:spacing w:line="360" w:lineRule="auto"/>
        <w:rPr>
          <w:lang w:eastAsia="zh-CN"/>
        </w:rPr>
      </w:pPr>
      <w:bookmarkStart w:id="14" w:name="_Toc492756669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#5</w:t>
      </w:r>
      <w:bookmarkEnd w:id="14"/>
    </w:p>
    <w:p w14:paraId="4856003C" w14:textId="77777777" w:rsidR="00366C62" w:rsidRDefault="00291659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 w:rsidR="00366C62">
        <w:rPr>
          <w:rFonts w:hint="eastAsia"/>
        </w:rPr>
        <w:t>搜索笔记</w:t>
      </w:r>
      <w:proofErr w:type="spellEnd"/>
    </w:p>
    <w:p w14:paraId="76BE52B3" w14:textId="2653E101" w:rsidR="00291659" w:rsidRDefault="0029165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5FD10E5E" w14:textId="3DEF38C6" w:rsidR="00366C62" w:rsidRPr="00CA0CE8" w:rsidRDefault="00366C62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proofErr w:type="spellEnd"/>
    </w:p>
    <w:p w14:paraId="7875E825" w14:textId="77777777" w:rsidR="00291659" w:rsidRDefault="0029165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2FD65972" w14:textId="6E2FE19D" w:rsidR="00291659" w:rsidRPr="00CA0CE8" w:rsidRDefault="00291659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 w:rsidR="00A831EF">
        <w:rPr>
          <w:rFonts w:hint="eastAsia"/>
          <w:lang w:eastAsia="zh-CN"/>
        </w:rPr>
        <w:t>{</w:t>
      </w:r>
      <w:r w:rsidR="00A831EF">
        <w:rPr>
          <w:rFonts w:hint="eastAsia"/>
          <w:lang w:eastAsia="zh-CN"/>
        </w:rPr>
        <w:t>搜索关键词</w:t>
      </w:r>
      <w:r>
        <w:rPr>
          <w:lang w:eastAsia="zh-CN"/>
        </w:rPr>
        <w:t>：</w:t>
      </w:r>
      <w:r w:rsidR="00A831EF">
        <w:rPr>
          <w:rFonts w:hint="eastAsia"/>
          <w:lang w:eastAsia="zh-CN"/>
        </w:rPr>
        <w:t>cs</w:t>
      </w:r>
      <w:r w:rsidR="00A831EF">
        <w:rPr>
          <w:lang w:eastAsia="zh-CN"/>
        </w:rPr>
        <w:t>2</w:t>
      </w:r>
      <w:r w:rsidR="00A831EF">
        <w:rPr>
          <w:rFonts w:hint="eastAsia"/>
          <w:lang w:eastAsia="zh-CN"/>
        </w:rPr>
        <w:t>29</w:t>
      </w:r>
      <w:r w:rsidR="00A831EF">
        <w:rPr>
          <w:lang w:eastAsia="zh-CN"/>
        </w:rPr>
        <w:t xml:space="preserve"> </w:t>
      </w:r>
      <w:r>
        <w:rPr>
          <w:lang w:eastAsia="zh-CN"/>
        </w:rPr>
        <w:t>}]</w:t>
      </w:r>
    </w:p>
    <w:p w14:paraId="4D323C03" w14:textId="231E89E1" w:rsidR="00291659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291659">
        <w:rPr>
          <w:rFonts w:hint="eastAsia"/>
          <w:lang w:eastAsia="zh-CN"/>
        </w:rPr>
        <w:t xml:space="preserve">) </w:t>
      </w:r>
      <w:r w:rsidR="00291659">
        <w:rPr>
          <w:rFonts w:hint="eastAsia"/>
          <w:lang w:eastAsia="zh-CN"/>
        </w:rPr>
        <w:t>预期结果</w:t>
      </w:r>
    </w:p>
    <w:p w14:paraId="5DEDA0EF" w14:textId="53EC4621" w:rsidR="00291659" w:rsidRPr="00CA0CE8" w:rsidRDefault="00291659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5E1FD2">
        <w:rPr>
          <w:rFonts w:hint="eastAsia"/>
          <w:lang w:eastAsia="zh-CN"/>
        </w:rPr>
        <w:t>搜索出符合关键词的内容</w:t>
      </w:r>
      <w:r w:rsidR="005E1FD2">
        <w:rPr>
          <w:lang w:eastAsia="zh-CN"/>
        </w:rPr>
        <w:t>，</w:t>
      </w:r>
      <w:r w:rsidR="005E1FD2">
        <w:rPr>
          <w:rFonts w:hint="eastAsia"/>
          <w:lang w:eastAsia="zh-CN"/>
        </w:rPr>
        <w:t>模糊搜索</w:t>
      </w:r>
    </w:p>
    <w:p w14:paraId="0043E292" w14:textId="5E7F47A4" w:rsidR="00291659" w:rsidRDefault="008E04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291659">
        <w:rPr>
          <w:rFonts w:hint="eastAsia"/>
          <w:lang w:eastAsia="zh-CN"/>
        </w:rPr>
        <w:t xml:space="preserve">) </w:t>
      </w:r>
      <w:r w:rsidR="00291659">
        <w:rPr>
          <w:rFonts w:hint="eastAsia"/>
          <w:lang w:eastAsia="zh-CN"/>
        </w:rPr>
        <w:t>后置条件</w:t>
      </w:r>
    </w:p>
    <w:p w14:paraId="4757A42D" w14:textId="295AFBAA" w:rsidR="00291659" w:rsidRDefault="00291659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5E1FD2">
        <w:rPr>
          <w:rFonts w:hint="eastAsia"/>
        </w:rPr>
        <w:t>相应搜索结果</w:t>
      </w:r>
      <w:proofErr w:type="spellEnd"/>
    </w:p>
    <w:p w14:paraId="44FCE519" w14:textId="0944F998" w:rsidR="00CF49E3" w:rsidRDefault="00CF49E3" w:rsidP="009A4461">
      <w:pPr>
        <w:pStyle w:val="2"/>
        <w:spacing w:line="360" w:lineRule="auto"/>
        <w:rPr>
          <w:lang w:eastAsia="zh-CN"/>
        </w:rPr>
      </w:pPr>
      <w:bookmarkStart w:id="15" w:name="_Toc492756670"/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#6</w:t>
      </w:r>
      <w:bookmarkEnd w:id="15"/>
    </w:p>
    <w:p w14:paraId="34EDC9C6" w14:textId="5AFCCA7E" w:rsidR="00CF49E3" w:rsidRDefault="00CF49E3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测试在平台上评论笔记</w:t>
      </w:r>
      <w:proofErr w:type="spellEnd"/>
    </w:p>
    <w:p w14:paraId="216274AB" w14:textId="77777777" w:rsidR="00CF49E3" w:rsidRDefault="00CF49E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1B7DECCE" w14:textId="6798F16E" w:rsidR="00CF49E3" w:rsidRPr="00CA0CE8" w:rsidRDefault="00CF49E3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proofErr w:type="spellEnd"/>
    </w:p>
    <w:p w14:paraId="48F26DA2" w14:textId="77777777" w:rsidR="00CF49E3" w:rsidRDefault="00CF49E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2393A3D4" w14:textId="239A0AB1" w:rsidR="00CF49E3" w:rsidRPr="00CA0CE8" w:rsidRDefault="00CF49E3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4B7328">
        <w:rPr>
          <w:rFonts w:hint="eastAsia"/>
          <w:lang w:eastAsia="zh-CN"/>
        </w:rPr>
        <w:t>笔记</w:t>
      </w:r>
      <w:r w:rsidR="004B7328">
        <w:rPr>
          <w:rFonts w:hint="eastAsia"/>
          <w:lang w:eastAsia="zh-CN"/>
        </w:rPr>
        <w:t>Id</w:t>
      </w:r>
      <w:r>
        <w:rPr>
          <w:lang w:eastAsia="zh-CN"/>
        </w:rPr>
        <w:t>：</w:t>
      </w:r>
      <w:r w:rsidR="004B7328">
        <w:rPr>
          <w:rFonts w:hint="eastAsia"/>
          <w:lang w:eastAsia="zh-CN"/>
        </w:rPr>
        <w:t>1</w:t>
      </w:r>
      <w:r w:rsidR="004B7328">
        <w:rPr>
          <w:rFonts w:hint="eastAsia"/>
          <w:lang w:eastAsia="zh-CN"/>
        </w:rPr>
        <w:t>，内容</w:t>
      </w:r>
      <w:r w:rsidR="004B7328">
        <w:rPr>
          <w:lang w:eastAsia="zh-CN"/>
        </w:rPr>
        <w:t>：</w:t>
      </w:r>
      <w:proofErr w:type="spellStart"/>
      <w:r w:rsidR="004B7328">
        <w:rPr>
          <w:rFonts w:hint="eastAsia"/>
          <w:lang w:eastAsia="zh-CN"/>
        </w:rPr>
        <w:t>adsfadsf</w:t>
      </w:r>
      <w:proofErr w:type="spellEnd"/>
      <w:r>
        <w:rPr>
          <w:lang w:eastAsia="zh-CN"/>
        </w:rPr>
        <w:t xml:space="preserve"> }]</w:t>
      </w:r>
    </w:p>
    <w:p w14:paraId="7200BC3A" w14:textId="604A3B30" w:rsidR="00CF49E3" w:rsidRDefault="00D13F5F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CF49E3">
        <w:rPr>
          <w:rFonts w:hint="eastAsia"/>
          <w:lang w:eastAsia="zh-CN"/>
        </w:rPr>
        <w:t xml:space="preserve">) </w:t>
      </w:r>
      <w:r w:rsidR="00CF49E3">
        <w:rPr>
          <w:rFonts w:hint="eastAsia"/>
          <w:lang w:eastAsia="zh-CN"/>
        </w:rPr>
        <w:t>预期结果</w:t>
      </w:r>
    </w:p>
    <w:p w14:paraId="7A8DD0AE" w14:textId="4853EAD2" w:rsidR="006653B4" w:rsidRPr="00CA0CE8" w:rsidRDefault="00CF49E3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6653B4">
        <w:rPr>
          <w:rFonts w:hint="eastAsia"/>
          <w:lang w:eastAsia="zh-CN"/>
        </w:rPr>
        <w:t>对笔记进行评论</w:t>
      </w:r>
      <w:r w:rsidR="006653B4">
        <w:rPr>
          <w:lang w:eastAsia="zh-CN"/>
        </w:rPr>
        <w:t>，</w:t>
      </w:r>
      <w:r w:rsidR="006653B4">
        <w:rPr>
          <w:rFonts w:hint="eastAsia"/>
          <w:lang w:eastAsia="zh-CN"/>
        </w:rPr>
        <w:t>评论出现在评论区里</w:t>
      </w:r>
    </w:p>
    <w:p w14:paraId="56D25B88" w14:textId="37656802" w:rsidR="00CF49E3" w:rsidRDefault="00D13F5F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CF49E3">
        <w:rPr>
          <w:rFonts w:hint="eastAsia"/>
          <w:lang w:eastAsia="zh-CN"/>
        </w:rPr>
        <w:t xml:space="preserve">) </w:t>
      </w:r>
      <w:r w:rsidR="00CF49E3">
        <w:rPr>
          <w:rFonts w:hint="eastAsia"/>
          <w:lang w:eastAsia="zh-CN"/>
        </w:rPr>
        <w:t>后置条件</w:t>
      </w:r>
    </w:p>
    <w:p w14:paraId="5F0E4B71" w14:textId="7665ECDD" w:rsidR="00CF49E3" w:rsidRDefault="00CF49E3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130FFF">
        <w:rPr>
          <w:rFonts w:hint="eastAsia"/>
        </w:rPr>
        <w:t>笔记浏览页面</w:t>
      </w:r>
      <w:proofErr w:type="spellEnd"/>
    </w:p>
    <w:p w14:paraId="56D7D8B5" w14:textId="1F077DD0" w:rsidR="00252493" w:rsidRDefault="00252493" w:rsidP="009A4461">
      <w:pPr>
        <w:pStyle w:val="2"/>
        <w:spacing w:line="360" w:lineRule="auto"/>
        <w:rPr>
          <w:lang w:eastAsia="zh-CN"/>
        </w:rPr>
      </w:pPr>
      <w:bookmarkStart w:id="16" w:name="_Toc492756671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#7</w:t>
      </w:r>
      <w:bookmarkEnd w:id="16"/>
    </w:p>
    <w:p w14:paraId="31A18CB8" w14:textId="2EA79FF6" w:rsidR="00252493" w:rsidRDefault="00252493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测试在平台上举报不当言论</w:t>
      </w:r>
      <w:proofErr w:type="spellEnd"/>
    </w:p>
    <w:p w14:paraId="1DA03714" w14:textId="77777777" w:rsidR="00252493" w:rsidRDefault="0025249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59449CF8" w14:textId="615DFE5F" w:rsidR="00252493" w:rsidRPr="00CA0CE8" w:rsidRDefault="00252493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r w:rsidR="006C6FF8">
        <w:t>，</w:t>
      </w:r>
      <w:r w:rsidR="006C6FF8">
        <w:rPr>
          <w:rFonts w:hint="eastAsia"/>
        </w:rPr>
        <w:t>处于浏览页面</w:t>
      </w:r>
      <w:proofErr w:type="spellEnd"/>
    </w:p>
    <w:p w14:paraId="3846BF5E" w14:textId="77777777" w:rsidR="00252493" w:rsidRDefault="00252493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6D24832B" w14:textId="7D2A7882" w:rsidR="00252493" w:rsidRPr="00CA0CE8" w:rsidRDefault="00252493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>不当笔记</w:t>
      </w:r>
      <w:r>
        <w:rPr>
          <w:rFonts w:hint="eastAsia"/>
          <w:lang w:eastAsia="zh-CN"/>
        </w:rPr>
        <w:t>Id</w:t>
      </w:r>
      <w:r>
        <w:rPr>
          <w:lang w:eastAsia="zh-CN"/>
        </w:rPr>
        <w:t>：</w:t>
      </w:r>
      <w:r>
        <w:rPr>
          <w:lang w:eastAsia="zh-CN"/>
        </w:rPr>
        <w:t>1 }]</w:t>
      </w:r>
    </w:p>
    <w:p w14:paraId="2CC8FC3D" w14:textId="60A51A8D" w:rsidR="00252493" w:rsidRDefault="00701B9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252493">
        <w:rPr>
          <w:rFonts w:hint="eastAsia"/>
          <w:lang w:eastAsia="zh-CN"/>
        </w:rPr>
        <w:t xml:space="preserve">) </w:t>
      </w:r>
      <w:r w:rsidR="00252493">
        <w:rPr>
          <w:rFonts w:hint="eastAsia"/>
          <w:lang w:eastAsia="zh-CN"/>
        </w:rPr>
        <w:t>预期结果</w:t>
      </w:r>
    </w:p>
    <w:p w14:paraId="416AA3C8" w14:textId="39070BAC" w:rsidR="00252493" w:rsidRPr="00CA0CE8" w:rsidRDefault="00252493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7C259D">
        <w:rPr>
          <w:rFonts w:hint="eastAsia"/>
          <w:lang w:eastAsia="zh-CN"/>
        </w:rPr>
        <w:t>将该笔记的举报信息写入数据库</w:t>
      </w:r>
    </w:p>
    <w:p w14:paraId="331A078C" w14:textId="6E010AC5" w:rsidR="00252493" w:rsidRDefault="00701B9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252493">
        <w:rPr>
          <w:rFonts w:hint="eastAsia"/>
          <w:lang w:eastAsia="zh-CN"/>
        </w:rPr>
        <w:t xml:space="preserve">) </w:t>
      </w:r>
      <w:r w:rsidR="00252493">
        <w:rPr>
          <w:rFonts w:hint="eastAsia"/>
          <w:lang w:eastAsia="zh-CN"/>
        </w:rPr>
        <w:t>后置条件</w:t>
      </w:r>
    </w:p>
    <w:p w14:paraId="08A0622D" w14:textId="19A8B9F8" w:rsidR="00252493" w:rsidRDefault="00252493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7C259D">
        <w:rPr>
          <w:rFonts w:hint="eastAsia"/>
        </w:rPr>
        <w:t>浏览界面</w:t>
      </w:r>
      <w:proofErr w:type="spellEnd"/>
    </w:p>
    <w:p w14:paraId="56EDD58A" w14:textId="242565EC" w:rsidR="006C6FF8" w:rsidRDefault="006C6FF8" w:rsidP="009A4461">
      <w:pPr>
        <w:pStyle w:val="2"/>
        <w:spacing w:line="360" w:lineRule="auto"/>
        <w:rPr>
          <w:lang w:eastAsia="zh-CN"/>
        </w:rPr>
      </w:pPr>
      <w:bookmarkStart w:id="17" w:name="_Toc492756672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#8</w:t>
      </w:r>
      <w:bookmarkEnd w:id="17"/>
    </w:p>
    <w:p w14:paraId="7D25FA0D" w14:textId="332335A1" w:rsidR="006C6FF8" w:rsidRDefault="006C6FF8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测试在平台上修改个人信息</w:t>
      </w:r>
      <w:proofErr w:type="spellEnd"/>
    </w:p>
    <w:p w14:paraId="34F6CCA5" w14:textId="77777777" w:rsidR="006C6FF8" w:rsidRDefault="006C6FF8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07257E70" w14:textId="6BBC072A" w:rsidR="006C6FF8" w:rsidRPr="00CA0CE8" w:rsidRDefault="006C6FF8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r>
        <w:t>，</w:t>
      </w:r>
      <w:r>
        <w:rPr>
          <w:rFonts w:hint="eastAsia"/>
        </w:rPr>
        <w:t>打开个人信息页面</w:t>
      </w:r>
      <w:proofErr w:type="spellEnd"/>
    </w:p>
    <w:p w14:paraId="4470550C" w14:textId="77777777" w:rsidR="006C6FF8" w:rsidRDefault="006C6FF8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4E048937" w14:textId="21712D3A" w:rsidR="006C6FF8" w:rsidRPr="00CA0CE8" w:rsidRDefault="006C6FF8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5F6A75">
        <w:rPr>
          <w:rFonts w:hint="eastAsia"/>
          <w:lang w:eastAsia="zh-CN"/>
        </w:rPr>
        <w:t>新的个人信息</w:t>
      </w:r>
      <w:r>
        <w:rPr>
          <w:lang w:eastAsia="zh-CN"/>
        </w:rPr>
        <w:t>：</w:t>
      </w:r>
      <w:r w:rsidR="005F6A75">
        <w:rPr>
          <w:lang w:eastAsia="zh-CN"/>
        </w:rPr>
        <w:t>(</w:t>
      </w:r>
      <w:r w:rsidR="00D72698">
        <w:rPr>
          <w:lang w:eastAsia="zh-CN"/>
        </w:rPr>
        <w:t>……</w:t>
      </w:r>
      <w:r w:rsidR="005F6A75">
        <w:rPr>
          <w:lang w:eastAsia="zh-CN"/>
        </w:rPr>
        <w:t>)</w:t>
      </w:r>
      <w:r>
        <w:rPr>
          <w:lang w:eastAsia="zh-CN"/>
        </w:rPr>
        <w:t xml:space="preserve"> }]</w:t>
      </w:r>
    </w:p>
    <w:p w14:paraId="1F10D9AD" w14:textId="70E71275" w:rsidR="006C6FF8" w:rsidRDefault="00701B9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6C6FF8">
        <w:rPr>
          <w:rFonts w:hint="eastAsia"/>
          <w:lang w:eastAsia="zh-CN"/>
        </w:rPr>
        <w:t xml:space="preserve">) </w:t>
      </w:r>
      <w:r w:rsidR="006C6FF8">
        <w:rPr>
          <w:rFonts w:hint="eastAsia"/>
          <w:lang w:eastAsia="zh-CN"/>
        </w:rPr>
        <w:t>预期结果</w:t>
      </w:r>
    </w:p>
    <w:p w14:paraId="70399859" w14:textId="0DE0DEBE" w:rsidR="006C6FF8" w:rsidRPr="00CA0CE8" w:rsidRDefault="006C6FF8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314C07">
        <w:rPr>
          <w:lang w:eastAsia="zh-CN"/>
        </w:rPr>
        <w:t>修改个人信息</w:t>
      </w:r>
    </w:p>
    <w:p w14:paraId="6C96732F" w14:textId="2286F95D" w:rsidR="006C6FF8" w:rsidRDefault="00701B9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6C6FF8">
        <w:rPr>
          <w:rFonts w:hint="eastAsia"/>
          <w:lang w:eastAsia="zh-CN"/>
        </w:rPr>
        <w:t xml:space="preserve">) </w:t>
      </w:r>
      <w:r w:rsidR="006C6FF8">
        <w:rPr>
          <w:rFonts w:hint="eastAsia"/>
          <w:lang w:eastAsia="zh-CN"/>
        </w:rPr>
        <w:t>后置条件</w:t>
      </w:r>
    </w:p>
    <w:p w14:paraId="62CDBECB" w14:textId="6978522E" w:rsidR="006C6FF8" w:rsidRDefault="006C6FF8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314C07">
        <w:t>个人信息页面</w:t>
      </w:r>
      <w:proofErr w:type="spellEnd"/>
    </w:p>
    <w:p w14:paraId="47F5A420" w14:textId="1FEF12C6" w:rsidR="00314C07" w:rsidRDefault="00314C07" w:rsidP="009A4461">
      <w:pPr>
        <w:pStyle w:val="2"/>
        <w:spacing w:line="360" w:lineRule="auto"/>
        <w:rPr>
          <w:lang w:eastAsia="zh-CN"/>
        </w:rPr>
      </w:pPr>
      <w:bookmarkStart w:id="18" w:name="_Toc492756673"/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#9</w:t>
      </w:r>
      <w:bookmarkEnd w:id="18"/>
    </w:p>
    <w:p w14:paraId="35A62B4E" w14:textId="43653EBD" w:rsidR="00314C07" w:rsidRDefault="00314C07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 w:rsidR="00E02FF6">
        <w:t>关注其他用户</w:t>
      </w:r>
      <w:proofErr w:type="spellEnd"/>
    </w:p>
    <w:p w14:paraId="42D81458" w14:textId="77777777" w:rsidR="00314C07" w:rsidRDefault="00314C0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410F1C9A" w14:textId="144B4284" w:rsidR="00314C07" w:rsidRPr="00CA0CE8" w:rsidRDefault="00314C07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proofErr w:type="spellEnd"/>
    </w:p>
    <w:p w14:paraId="7BC9192E" w14:textId="77777777" w:rsidR="00314C07" w:rsidRDefault="00314C0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41611B79" w14:textId="7F3E4E35" w:rsidR="00314C07" w:rsidRPr="00CA0CE8" w:rsidRDefault="00314C07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 w:rsidR="00E02FF6">
        <w:rPr>
          <w:lang w:eastAsia="zh-CN"/>
        </w:rPr>
        <w:t>点击关注按钮</w:t>
      </w:r>
      <w:r>
        <w:rPr>
          <w:lang w:eastAsia="zh-CN"/>
        </w:rPr>
        <w:t>]</w:t>
      </w:r>
    </w:p>
    <w:p w14:paraId="4567C926" w14:textId="1154DA10" w:rsidR="00314C07" w:rsidRDefault="00536FE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314C07">
        <w:rPr>
          <w:rFonts w:hint="eastAsia"/>
          <w:lang w:eastAsia="zh-CN"/>
        </w:rPr>
        <w:t xml:space="preserve">) </w:t>
      </w:r>
      <w:r w:rsidR="00314C07">
        <w:rPr>
          <w:rFonts w:hint="eastAsia"/>
          <w:lang w:eastAsia="zh-CN"/>
        </w:rPr>
        <w:t>预期结果</w:t>
      </w:r>
    </w:p>
    <w:p w14:paraId="45324973" w14:textId="02A05E07" w:rsidR="00314C07" w:rsidRPr="00CA0CE8" w:rsidRDefault="00314C07" w:rsidP="009A4461">
      <w:pPr>
        <w:spacing w:line="360" w:lineRule="auto"/>
        <w:ind w:firstLine="720"/>
      </w:pPr>
      <w:r>
        <w:rPr>
          <w:rFonts w:hint="eastAsia"/>
          <w:lang w:eastAsia="zh-CN"/>
        </w:rPr>
        <w:t>成功</w:t>
      </w:r>
      <w:r w:rsidR="00E02FF6">
        <w:rPr>
          <w:lang w:eastAsia="zh-CN"/>
        </w:rPr>
        <w:t>关注用户，</w:t>
      </w:r>
      <w:r w:rsidR="00E02FF6">
        <w:rPr>
          <w:rFonts w:hint="eastAsia"/>
          <w:lang w:eastAsia="zh-CN"/>
        </w:rPr>
        <w:t>被关注用户</w:t>
      </w:r>
      <w:r w:rsidR="00E02FF6">
        <w:rPr>
          <w:lang w:eastAsia="zh-CN"/>
        </w:rPr>
        <w:t>出现在关注列表中，</w:t>
      </w:r>
      <w:r w:rsidR="00E02FF6">
        <w:rPr>
          <w:rFonts w:hint="eastAsia"/>
          <w:lang w:eastAsia="zh-CN"/>
        </w:rPr>
        <w:t>本用户</w:t>
      </w:r>
      <w:r w:rsidR="00E02FF6">
        <w:rPr>
          <w:lang w:eastAsia="zh-CN"/>
        </w:rPr>
        <w:t>出现在被关注用户关注者列表中</w:t>
      </w:r>
    </w:p>
    <w:p w14:paraId="3538AD20" w14:textId="215630F1" w:rsidR="00314C07" w:rsidRDefault="00536FE9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314C07">
        <w:rPr>
          <w:rFonts w:hint="eastAsia"/>
          <w:lang w:eastAsia="zh-CN"/>
        </w:rPr>
        <w:t xml:space="preserve">) </w:t>
      </w:r>
      <w:r w:rsidR="00314C07">
        <w:rPr>
          <w:rFonts w:hint="eastAsia"/>
          <w:lang w:eastAsia="zh-CN"/>
        </w:rPr>
        <w:t>后置条件</w:t>
      </w:r>
    </w:p>
    <w:p w14:paraId="5A567120" w14:textId="15088B6F" w:rsidR="00314C07" w:rsidRDefault="00314C07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E02FF6">
        <w:t>浏览页面</w:t>
      </w:r>
      <w:proofErr w:type="spellEnd"/>
    </w:p>
    <w:p w14:paraId="6A1FCE0C" w14:textId="64130274" w:rsidR="004741DD" w:rsidRDefault="004741DD" w:rsidP="009A4461">
      <w:pPr>
        <w:pStyle w:val="2"/>
        <w:spacing w:line="360" w:lineRule="auto"/>
        <w:rPr>
          <w:lang w:eastAsia="zh-CN"/>
        </w:rPr>
      </w:pPr>
      <w:bookmarkStart w:id="19" w:name="_Toc492756674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#10</w:t>
      </w:r>
      <w:bookmarkEnd w:id="19"/>
    </w:p>
    <w:p w14:paraId="61308EB4" w14:textId="1A3C1630" w:rsidR="004741DD" w:rsidRDefault="004741DD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>
        <w:t>发出工作组邀请</w:t>
      </w:r>
      <w:proofErr w:type="spellEnd"/>
    </w:p>
    <w:p w14:paraId="1EDF8242" w14:textId="77777777" w:rsidR="004741DD" w:rsidRDefault="004741D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0DD1E2AF" w14:textId="205C65B8" w:rsidR="004741DD" w:rsidRPr="00CA0CE8" w:rsidRDefault="004741DD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 w:rsidR="00361CBC">
        <w:t>是本笔记本的管理者之一</w:t>
      </w:r>
      <w:proofErr w:type="spellEnd"/>
    </w:p>
    <w:p w14:paraId="47F2058D" w14:textId="77777777" w:rsidR="004741DD" w:rsidRDefault="004741D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1D84ABE7" w14:textId="28FA2B50" w:rsidR="004741DD" w:rsidRPr="00CA0CE8" w:rsidRDefault="004741DD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361CBC">
        <w:rPr>
          <w:lang w:eastAsia="zh-CN"/>
        </w:rPr>
        <w:t>目标用户名</w:t>
      </w:r>
      <w:r>
        <w:rPr>
          <w:lang w:eastAsia="zh-CN"/>
        </w:rPr>
        <w:t>：</w:t>
      </w:r>
      <w:proofErr w:type="spellStart"/>
      <w:r w:rsidR="00361CBC">
        <w:rPr>
          <w:lang w:eastAsia="zh-CN"/>
        </w:rPr>
        <w:t>qinjr</w:t>
      </w:r>
      <w:proofErr w:type="spellEnd"/>
      <w:r w:rsidR="00361CBC">
        <w:rPr>
          <w:lang w:eastAsia="zh-CN"/>
        </w:rPr>
        <w:t>，</w:t>
      </w:r>
      <w:r w:rsidR="00361CBC">
        <w:rPr>
          <w:rFonts w:hint="eastAsia"/>
          <w:lang w:eastAsia="zh-CN"/>
        </w:rPr>
        <w:t>邀请信息</w:t>
      </w:r>
      <w:r w:rsidR="00361CBC">
        <w:rPr>
          <w:lang w:eastAsia="zh-CN"/>
        </w:rPr>
        <w:t>：</w:t>
      </w:r>
      <w:r w:rsidR="00361CBC">
        <w:rPr>
          <w:rFonts w:hint="eastAsia"/>
          <w:lang w:eastAsia="zh-CN"/>
        </w:rPr>
        <w:t>欢迎</w:t>
      </w:r>
      <w:r>
        <w:rPr>
          <w:lang w:eastAsia="zh-CN"/>
        </w:rPr>
        <w:t xml:space="preserve"> }]</w:t>
      </w:r>
    </w:p>
    <w:p w14:paraId="05C387DA" w14:textId="45A3BFD2" w:rsidR="004741DD" w:rsidRDefault="004474E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4741DD">
        <w:rPr>
          <w:rFonts w:hint="eastAsia"/>
          <w:lang w:eastAsia="zh-CN"/>
        </w:rPr>
        <w:t xml:space="preserve">) </w:t>
      </w:r>
      <w:r w:rsidR="004741DD">
        <w:rPr>
          <w:rFonts w:hint="eastAsia"/>
          <w:lang w:eastAsia="zh-CN"/>
        </w:rPr>
        <w:t>预期结果</w:t>
      </w:r>
    </w:p>
    <w:p w14:paraId="4EB4D4F4" w14:textId="7F6BD9D8" w:rsidR="004741DD" w:rsidRPr="00CA0CE8" w:rsidRDefault="004741D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F96F42">
        <w:rPr>
          <w:rFonts w:hint="eastAsia"/>
          <w:lang w:eastAsia="zh-CN"/>
        </w:rPr>
        <w:t>将邀请</w:t>
      </w:r>
      <w:r w:rsidR="00F96F42">
        <w:rPr>
          <w:lang w:eastAsia="zh-CN"/>
        </w:rPr>
        <w:t>通知发送给目标用户</w:t>
      </w:r>
    </w:p>
    <w:p w14:paraId="0A5A650B" w14:textId="7217357C" w:rsidR="004741DD" w:rsidRDefault="004474E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4741DD">
        <w:rPr>
          <w:rFonts w:hint="eastAsia"/>
          <w:lang w:eastAsia="zh-CN"/>
        </w:rPr>
        <w:t xml:space="preserve">) </w:t>
      </w:r>
      <w:r w:rsidR="004741DD">
        <w:rPr>
          <w:rFonts w:hint="eastAsia"/>
          <w:lang w:eastAsia="zh-CN"/>
        </w:rPr>
        <w:t>后置条件</w:t>
      </w:r>
    </w:p>
    <w:p w14:paraId="48E306A6" w14:textId="2F70B4FF" w:rsidR="004741DD" w:rsidRDefault="00F96F42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>
        <w:t>工作组页面</w:t>
      </w:r>
      <w:proofErr w:type="spellEnd"/>
    </w:p>
    <w:p w14:paraId="40541125" w14:textId="66978584" w:rsidR="00C41737" w:rsidRDefault="00C41737" w:rsidP="009A4461">
      <w:pPr>
        <w:pStyle w:val="2"/>
        <w:spacing w:line="360" w:lineRule="auto"/>
        <w:rPr>
          <w:lang w:eastAsia="zh-CN"/>
        </w:rPr>
      </w:pPr>
      <w:bookmarkStart w:id="20" w:name="_Toc492756675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#11</w:t>
      </w:r>
      <w:bookmarkEnd w:id="20"/>
    </w:p>
    <w:p w14:paraId="74229068" w14:textId="4CEA79ED" w:rsidR="00C41737" w:rsidRDefault="00C41737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 w:rsidR="00BC5DB7">
        <w:t>接受邀请</w:t>
      </w:r>
      <w:proofErr w:type="spellEnd"/>
    </w:p>
    <w:p w14:paraId="6D0AC90F" w14:textId="77777777" w:rsidR="00C41737" w:rsidRDefault="00C417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3C0961E2" w14:textId="50D59AF7" w:rsidR="00C41737" w:rsidRPr="00CA0CE8" w:rsidRDefault="00FB0751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>
        <w:t>接到工作组邀请通知</w:t>
      </w:r>
      <w:proofErr w:type="spellEnd"/>
    </w:p>
    <w:p w14:paraId="4EFCF504" w14:textId="77777777" w:rsidR="00C41737" w:rsidRDefault="00C417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4422A14D" w14:textId="5AC59B81" w:rsidR="00C41737" w:rsidRPr="00CA0CE8" w:rsidRDefault="00C41737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FB0751">
        <w:rPr>
          <w:lang w:eastAsia="zh-CN"/>
        </w:rPr>
        <w:t>回复</w:t>
      </w:r>
      <w:r>
        <w:rPr>
          <w:lang w:eastAsia="zh-CN"/>
        </w:rPr>
        <w:t>：</w:t>
      </w:r>
      <w:r w:rsidR="00FB0751">
        <w:rPr>
          <w:rFonts w:hint="eastAsia"/>
          <w:lang w:eastAsia="zh-CN"/>
        </w:rPr>
        <w:t>同意</w:t>
      </w:r>
      <w:r>
        <w:rPr>
          <w:lang w:eastAsia="zh-CN"/>
        </w:rPr>
        <w:t xml:space="preserve"> }]</w:t>
      </w:r>
    </w:p>
    <w:p w14:paraId="7F92E527" w14:textId="0E4D0582" w:rsidR="00C41737" w:rsidRDefault="004474E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C41737">
        <w:rPr>
          <w:rFonts w:hint="eastAsia"/>
          <w:lang w:eastAsia="zh-CN"/>
        </w:rPr>
        <w:t xml:space="preserve">) </w:t>
      </w:r>
      <w:r w:rsidR="00C41737">
        <w:rPr>
          <w:rFonts w:hint="eastAsia"/>
          <w:lang w:eastAsia="zh-CN"/>
        </w:rPr>
        <w:t>预期结果</w:t>
      </w:r>
    </w:p>
    <w:p w14:paraId="37449DD8" w14:textId="1BD8377E" w:rsidR="00C41737" w:rsidRPr="00CA0CE8" w:rsidRDefault="00C4173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B34BA8">
        <w:rPr>
          <w:lang w:eastAsia="zh-CN"/>
        </w:rPr>
        <w:t>成为工作组成员</w:t>
      </w:r>
    </w:p>
    <w:p w14:paraId="5E684B6C" w14:textId="10A8191D" w:rsidR="00C41737" w:rsidRDefault="004474E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C41737">
        <w:rPr>
          <w:rFonts w:hint="eastAsia"/>
          <w:lang w:eastAsia="zh-CN"/>
        </w:rPr>
        <w:t xml:space="preserve">) </w:t>
      </w:r>
      <w:r w:rsidR="00C41737">
        <w:rPr>
          <w:rFonts w:hint="eastAsia"/>
          <w:lang w:eastAsia="zh-CN"/>
        </w:rPr>
        <w:t>后置条件</w:t>
      </w:r>
    </w:p>
    <w:p w14:paraId="622253E9" w14:textId="29DE3149" w:rsidR="00C41737" w:rsidRDefault="00C41737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B34BA8">
        <w:t>通知界面</w:t>
      </w:r>
      <w:proofErr w:type="spellEnd"/>
    </w:p>
    <w:p w14:paraId="1C0F5A5E" w14:textId="6779A4C3" w:rsidR="00155AA4" w:rsidRDefault="00155AA4" w:rsidP="009A4461">
      <w:pPr>
        <w:pStyle w:val="2"/>
        <w:spacing w:line="360" w:lineRule="auto"/>
        <w:rPr>
          <w:lang w:eastAsia="zh-CN"/>
        </w:rPr>
      </w:pPr>
      <w:bookmarkStart w:id="21" w:name="_Toc492756676"/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#12</w:t>
      </w:r>
      <w:bookmarkEnd w:id="21"/>
    </w:p>
    <w:p w14:paraId="140A9600" w14:textId="6FCB4F0E" w:rsidR="00155AA4" w:rsidRDefault="00155AA4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>
        <w:t>发送私信</w:t>
      </w:r>
      <w:proofErr w:type="spellEnd"/>
    </w:p>
    <w:p w14:paraId="75294D45" w14:textId="77777777" w:rsidR="00155AA4" w:rsidRDefault="00155AA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58C4ED2C" w14:textId="155CAB2C" w:rsidR="00155AA4" w:rsidRPr="00CA0CE8" w:rsidRDefault="00155AA4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proofErr w:type="spellEnd"/>
    </w:p>
    <w:p w14:paraId="15CB9E15" w14:textId="77777777" w:rsidR="00155AA4" w:rsidRDefault="00155AA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21D1994D" w14:textId="256B02F1" w:rsidR="00155AA4" w:rsidRPr="00CA0CE8" w:rsidRDefault="00155AA4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984403">
        <w:rPr>
          <w:lang w:eastAsia="zh-CN"/>
        </w:rPr>
        <w:t>发送目标用户名</w:t>
      </w:r>
      <w:r>
        <w:rPr>
          <w:lang w:eastAsia="zh-CN"/>
        </w:rPr>
        <w:t>：</w:t>
      </w:r>
      <w:proofErr w:type="spellStart"/>
      <w:r w:rsidR="00984403">
        <w:rPr>
          <w:lang w:eastAsia="zh-CN"/>
        </w:rPr>
        <w:t>qinjr</w:t>
      </w:r>
      <w:proofErr w:type="spellEnd"/>
      <w:r w:rsidR="00984403">
        <w:rPr>
          <w:lang w:eastAsia="zh-CN"/>
        </w:rPr>
        <w:t>，</w:t>
      </w:r>
      <w:r w:rsidR="00984403">
        <w:rPr>
          <w:rFonts w:hint="eastAsia"/>
          <w:lang w:eastAsia="zh-CN"/>
        </w:rPr>
        <w:t>私信内容</w:t>
      </w:r>
      <w:r w:rsidR="00984403">
        <w:rPr>
          <w:lang w:eastAsia="zh-CN"/>
        </w:rPr>
        <w:t>：</w:t>
      </w:r>
      <w:proofErr w:type="spellStart"/>
      <w:r w:rsidR="00984403">
        <w:rPr>
          <w:rFonts w:hint="eastAsia"/>
          <w:lang w:eastAsia="zh-CN"/>
        </w:rPr>
        <w:t>hhhh</w:t>
      </w:r>
      <w:proofErr w:type="spellEnd"/>
      <w:r>
        <w:rPr>
          <w:lang w:eastAsia="zh-CN"/>
        </w:rPr>
        <w:t xml:space="preserve"> }]</w:t>
      </w:r>
    </w:p>
    <w:p w14:paraId="25CCCD2B" w14:textId="77F9E52C" w:rsidR="00155AA4" w:rsidRDefault="00D6340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155AA4">
        <w:rPr>
          <w:rFonts w:hint="eastAsia"/>
          <w:lang w:eastAsia="zh-CN"/>
        </w:rPr>
        <w:t xml:space="preserve">) </w:t>
      </w:r>
      <w:r w:rsidR="00155AA4">
        <w:rPr>
          <w:rFonts w:hint="eastAsia"/>
          <w:lang w:eastAsia="zh-CN"/>
        </w:rPr>
        <w:t>预期结果</w:t>
      </w:r>
    </w:p>
    <w:p w14:paraId="0BB43905" w14:textId="1EB17050" w:rsidR="00984403" w:rsidRPr="00CA0CE8" w:rsidRDefault="00155AA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984403">
        <w:rPr>
          <w:lang w:eastAsia="zh-CN"/>
        </w:rPr>
        <w:t>将私信写入数据库且提醒收信人</w:t>
      </w:r>
    </w:p>
    <w:p w14:paraId="77714557" w14:textId="47D28D71" w:rsidR="00155AA4" w:rsidRDefault="00D63400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155AA4">
        <w:rPr>
          <w:rFonts w:hint="eastAsia"/>
          <w:lang w:eastAsia="zh-CN"/>
        </w:rPr>
        <w:t xml:space="preserve">) </w:t>
      </w:r>
      <w:r w:rsidR="00155AA4">
        <w:rPr>
          <w:rFonts w:hint="eastAsia"/>
          <w:lang w:eastAsia="zh-CN"/>
        </w:rPr>
        <w:t>后置条件</w:t>
      </w:r>
    </w:p>
    <w:p w14:paraId="4F7E0A06" w14:textId="67159910" w:rsidR="00155AA4" w:rsidRDefault="00155AA4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984403">
        <w:rPr>
          <w:rFonts w:hint="eastAsia"/>
        </w:rPr>
        <w:t>私信界面</w:t>
      </w:r>
      <w:proofErr w:type="spellEnd"/>
    </w:p>
    <w:p w14:paraId="415D868D" w14:textId="7D44E579" w:rsidR="00EC0EB7" w:rsidRDefault="00EC0EB7" w:rsidP="009A4461">
      <w:pPr>
        <w:pStyle w:val="2"/>
        <w:spacing w:line="360" w:lineRule="auto"/>
        <w:rPr>
          <w:lang w:eastAsia="zh-CN"/>
        </w:rPr>
      </w:pPr>
      <w:bookmarkStart w:id="22" w:name="_Toc492756677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7C6D96">
        <w:rPr>
          <w:rFonts w:hint="eastAsia"/>
          <w:lang w:eastAsia="zh-CN"/>
        </w:rPr>
        <w:t>13</w:t>
      </w:r>
      <w:bookmarkEnd w:id="22"/>
    </w:p>
    <w:p w14:paraId="3BFFA697" w14:textId="0C89B84C" w:rsidR="00EC0EB7" w:rsidRDefault="00EC0EB7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 w:rsidR="007971A9">
        <w:t>转让笔记本所有权</w:t>
      </w:r>
      <w:proofErr w:type="spellEnd"/>
    </w:p>
    <w:p w14:paraId="59A6C0C0" w14:textId="77777777" w:rsidR="00EC0EB7" w:rsidRDefault="00EC0EB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6999B238" w14:textId="26B90202" w:rsidR="00EC0EB7" w:rsidRPr="00CA0CE8" w:rsidRDefault="00EC0EB7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 w:rsidR="007971A9">
        <w:t>是笔记的</w:t>
      </w:r>
      <w:r w:rsidR="007971A9">
        <w:t>owner</w:t>
      </w:r>
      <w:proofErr w:type="spellEnd"/>
    </w:p>
    <w:p w14:paraId="485701A9" w14:textId="77777777" w:rsidR="00EC0EB7" w:rsidRDefault="00EC0EB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6A0F23DB" w14:textId="587E9E3F" w:rsidR="00EC0EB7" w:rsidRPr="00CA0CE8" w:rsidRDefault="00EC0EB7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7971A9">
        <w:rPr>
          <w:lang w:eastAsia="zh-CN"/>
        </w:rPr>
        <w:t>转让对象</w:t>
      </w:r>
      <w:r>
        <w:rPr>
          <w:lang w:eastAsia="zh-CN"/>
        </w:rPr>
        <w:t>：</w:t>
      </w:r>
      <w:proofErr w:type="spellStart"/>
      <w:r w:rsidR="007971A9">
        <w:rPr>
          <w:lang w:eastAsia="zh-CN"/>
        </w:rPr>
        <w:t>qinjr</w:t>
      </w:r>
      <w:proofErr w:type="spellEnd"/>
      <w:r w:rsidR="007971A9">
        <w:rPr>
          <w:lang w:eastAsia="zh-CN"/>
        </w:rPr>
        <w:t>，笔记本</w:t>
      </w:r>
      <w:r w:rsidR="007971A9">
        <w:rPr>
          <w:lang w:eastAsia="zh-CN"/>
        </w:rPr>
        <w:t>Id</w:t>
      </w:r>
      <w:r>
        <w:rPr>
          <w:lang w:eastAsia="zh-CN"/>
        </w:rPr>
        <w:t xml:space="preserve"> }]</w:t>
      </w:r>
    </w:p>
    <w:p w14:paraId="61DF7906" w14:textId="3C0AC681" w:rsidR="00EC0EB7" w:rsidRDefault="00EE617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3</w:t>
      </w:r>
      <w:r w:rsidR="00EC0EB7">
        <w:rPr>
          <w:rFonts w:hint="eastAsia"/>
          <w:lang w:eastAsia="zh-CN"/>
        </w:rPr>
        <w:t xml:space="preserve">) </w:t>
      </w:r>
      <w:r w:rsidR="00EC0EB7">
        <w:rPr>
          <w:rFonts w:hint="eastAsia"/>
          <w:lang w:eastAsia="zh-CN"/>
        </w:rPr>
        <w:t>预期结果</w:t>
      </w:r>
    </w:p>
    <w:p w14:paraId="190907F1" w14:textId="39900202" w:rsidR="00EC0EB7" w:rsidRPr="00CA0CE8" w:rsidRDefault="00EC0EB7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D8711E">
        <w:rPr>
          <w:lang w:eastAsia="zh-CN"/>
        </w:rPr>
        <w:t>将</w:t>
      </w:r>
      <w:r w:rsidR="00D8711E">
        <w:rPr>
          <w:lang w:eastAsia="zh-CN"/>
        </w:rPr>
        <w:t>owner</w:t>
      </w:r>
      <w:r w:rsidR="00D8711E">
        <w:rPr>
          <w:lang w:eastAsia="zh-CN"/>
        </w:rPr>
        <w:t>身份转让给别人</w:t>
      </w:r>
    </w:p>
    <w:p w14:paraId="0A8274D5" w14:textId="0E0845CF" w:rsidR="00EC0EB7" w:rsidRDefault="00EE617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4</w:t>
      </w:r>
      <w:r w:rsidR="00EC0EB7">
        <w:rPr>
          <w:rFonts w:hint="eastAsia"/>
          <w:lang w:eastAsia="zh-CN"/>
        </w:rPr>
        <w:t xml:space="preserve">) </w:t>
      </w:r>
      <w:r w:rsidR="00EC0EB7">
        <w:rPr>
          <w:rFonts w:hint="eastAsia"/>
          <w:lang w:eastAsia="zh-CN"/>
        </w:rPr>
        <w:t>后置条件</w:t>
      </w:r>
    </w:p>
    <w:p w14:paraId="49C8BF68" w14:textId="107FBEC7" w:rsidR="00EC0EB7" w:rsidRDefault="00EC0EB7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016061">
        <w:t>工作组页面</w:t>
      </w:r>
      <w:proofErr w:type="spellEnd"/>
    </w:p>
    <w:p w14:paraId="14D236AA" w14:textId="41533089" w:rsidR="0079619C" w:rsidRDefault="0079619C" w:rsidP="009A4461">
      <w:pPr>
        <w:pStyle w:val="2"/>
        <w:spacing w:line="360" w:lineRule="auto"/>
        <w:rPr>
          <w:lang w:eastAsia="zh-CN"/>
        </w:rPr>
      </w:pPr>
      <w:bookmarkStart w:id="23" w:name="_Toc492756678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#14</w:t>
      </w:r>
      <w:bookmarkEnd w:id="23"/>
    </w:p>
    <w:p w14:paraId="5F87C204" w14:textId="08FAE594" w:rsidR="0079619C" w:rsidRDefault="0079619C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 w:rsidR="00C10243">
        <w:t>笔记版本</w:t>
      </w:r>
      <w:r w:rsidR="00B35D7F">
        <w:rPr>
          <w:rFonts w:hint="eastAsia"/>
        </w:rPr>
        <w:t>回退</w:t>
      </w:r>
      <w:proofErr w:type="spellEnd"/>
    </w:p>
    <w:p w14:paraId="762AFE5F" w14:textId="77777777" w:rsidR="0079619C" w:rsidRDefault="0079619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6A6D8A6E" w14:textId="5ED42614" w:rsidR="0079619C" w:rsidRPr="00CA0CE8" w:rsidRDefault="0079619C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 w:rsidR="00C10243">
        <w:t>是笔记本管理组成员</w:t>
      </w:r>
      <w:proofErr w:type="spellEnd"/>
    </w:p>
    <w:p w14:paraId="07648AFC" w14:textId="77777777" w:rsidR="0079619C" w:rsidRDefault="0079619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3734A40A" w14:textId="0BA71049" w:rsidR="0079619C" w:rsidRPr="00CA0CE8" w:rsidRDefault="0079619C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C10243">
        <w:rPr>
          <w:lang w:eastAsia="zh-CN"/>
        </w:rPr>
        <w:t>回退版本号</w:t>
      </w:r>
      <w:r>
        <w:rPr>
          <w:lang w:eastAsia="zh-CN"/>
        </w:rPr>
        <w:t>：</w:t>
      </w:r>
      <w:r w:rsidR="00C10243">
        <w:rPr>
          <w:lang w:eastAsia="zh-CN"/>
        </w:rPr>
        <w:t>2</w:t>
      </w:r>
      <w:r w:rsidR="00C10243">
        <w:rPr>
          <w:lang w:eastAsia="zh-CN"/>
        </w:rPr>
        <w:t>，</w:t>
      </w:r>
      <w:r w:rsidR="00C10243">
        <w:rPr>
          <w:rFonts w:hint="eastAsia"/>
          <w:lang w:eastAsia="zh-CN"/>
        </w:rPr>
        <w:t>笔记</w:t>
      </w:r>
      <w:r w:rsidR="00C10243">
        <w:rPr>
          <w:lang w:eastAsia="zh-CN"/>
        </w:rPr>
        <w:t>Id</w:t>
      </w:r>
      <w:r w:rsidR="00C10243">
        <w:rPr>
          <w:lang w:eastAsia="zh-CN"/>
        </w:rPr>
        <w:t>：</w:t>
      </w:r>
      <w:r w:rsidR="00C10243">
        <w:rPr>
          <w:lang w:eastAsia="zh-CN"/>
        </w:rPr>
        <w:t>1</w:t>
      </w:r>
      <w:r>
        <w:rPr>
          <w:lang w:eastAsia="zh-CN"/>
        </w:rPr>
        <w:t xml:space="preserve"> }]</w:t>
      </w:r>
    </w:p>
    <w:p w14:paraId="7985D9D6" w14:textId="77777777" w:rsidR="0079619C" w:rsidRDefault="0079619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14:paraId="1F02EE84" w14:textId="3E9F9725" w:rsidR="0079619C" w:rsidRPr="00CA0CE8" w:rsidRDefault="0079619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5C3CC2">
        <w:rPr>
          <w:lang w:eastAsia="zh-CN"/>
        </w:rPr>
        <w:t>回退到指定版本</w:t>
      </w:r>
    </w:p>
    <w:p w14:paraId="4E84F686" w14:textId="77777777" w:rsidR="0079619C" w:rsidRDefault="0079619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后置条件</w:t>
      </w:r>
    </w:p>
    <w:p w14:paraId="5DF251D6" w14:textId="72B4A55A" w:rsidR="0079619C" w:rsidRDefault="0079619C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B71986">
        <w:t>工作组页面</w:t>
      </w:r>
      <w:proofErr w:type="spellEnd"/>
    </w:p>
    <w:p w14:paraId="6EEEF0F1" w14:textId="1D9C852F" w:rsidR="00E3526D" w:rsidRDefault="00E3526D" w:rsidP="009A4461">
      <w:pPr>
        <w:pStyle w:val="2"/>
        <w:spacing w:line="360" w:lineRule="auto"/>
        <w:rPr>
          <w:lang w:eastAsia="zh-CN"/>
        </w:rPr>
      </w:pPr>
      <w:bookmarkStart w:id="24" w:name="_Toc492756679"/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#15</w:t>
      </w:r>
      <w:bookmarkEnd w:id="24"/>
    </w:p>
    <w:p w14:paraId="5F9E4463" w14:textId="2224F43C" w:rsidR="00E3526D" w:rsidRDefault="00E3526D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>
        <w:t>审核</w:t>
      </w:r>
      <w:r w:rsidR="00E547C2">
        <w:t>别人提出的修改</w:t>
      </w:r>
      <w:r>
        <w:t>意见</w:t>
      </w:r>
      <w:proofErr w:type="spellEnd"/>
    </w:p>
    <w:p w14:paraId="55B2671A" w14:textId="77777777" w:rsidR="00E3526D" w:rsidRDefault="00E3526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382A21D1" w14:textId="2CD89F2E" w:rsidR="00E3526D" w:rsidRPr="00CA0CE8" w:rsidRDefault="00E3526D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>
        <w:t>身份是笔记本管理组成员</w:t>
      </w:r>
      <w:proofErr w:type="spellEnd"/>
    </w:p>
    <w:p w14:paraId="436032CE" w14:textId="77777777" w:rsidR="00E3526D" w:rsidRDefault="00E3526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5C89E78B" w14:textId="1B3D9066" w:rsidR="00E3526D" w:rsidRPr="00CA0CE8" w:rsidRDefault="00E3526D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E547C2">
        <w:rPr>
          <w:lang w:eastAsia="zh-CN"/>
        </w:rPr>
        <w:t>审核项</w:t>
      </w:r>
      <w:r w:rsidR="00E547C2">
        <w:rPr>
          <w:lang w:eastAsia="zh-CN"/>
        </w:rPr>
        <w:t>Id</w:t>
      </w:r>
      <w:r>
        <w:rPr>
          <w:lang w:eastAsia="zh-CN"/>
        </w:rPr>
        <w:t>：</w:t>
      </w:r>
      <w:r w:rsidR="00E547C2">
        <w:rPr>
          <w:lang w:eastAsia="zh-CN"/>
        </w:rPr>
        <w:t>1</w:t>
      </w:r>
      <w:r w:rsidR="00E547C2">
        <w:rPr>
          <w:lang w:eastAsia="zh-CN"/>
        </w:rPr>
        <w:t>，</w:t>
      </w:r>
      <w:r w:rsidR="00E547C2">
        <w:rPr>
          <w:rFonts w:hint="eastAsia"/>
          <w:lang w:eastAsia="zh-CN"/>
        </w:rPr>
        <w:t>审核结果</w:t>
      </w:r>
      <w:r w:rsidR="00E547C2">
        <w:rPr>
          <w:lang w:eastAsia="zh-CN"/>
        </w:rPr>
        <w:t>：</w:t>
      </w:r>
      <w:r w:rsidR="00E547C2">
        <w:rPr>
          <w:rFonts w:hint="eastAsia"/>
          <w:lang w:eastAsia="zh-CN"/>
        </w:rPr>
        <w:t>接受</w:t>
      </w:r>
      <w:r>
        <w:rPr>
          <w:lang w:eastAsia="zh-CN"/>
        </w:rPr>
        <w:t xml:space="preserve"> }]</w:t>
      </w:r>
    </w:p>
    <w:p w14:paraId="3184B01D" w14:textId="77777777" w:rsidR="00E3526D" w:rsidRDefault="00E3526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14:paraId="4A652299" w14:textId="56755F5D" w:rsidR="00E3526D" w:rsidRPr="00CA0CE8" w:rsidRDefault="00E3526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E547C2">
        <w:rPr>
          <w:lang w:eastAsia="zh-CN"/>
        </w:rPr>
        <w:t>将修改意见</w:t>
      </w:r>
      <w:r w:rsidR="00551118">
        <w:rPr>
          <w:lang w:eastAsia="zh-CN"/>
        </w:rPr>
        <w:t>合并到当前版本历史中</w:t>
      </w:r>
    </w:p>
    <w:p w14:paraId="24ED2E29" w14:textId="77777777" w:rsidR="00E3526D" w:rsidRDefault="00E3526D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后置条件</w:t>
      </w:r>
    </w:p>
    <w:p w14:paraId="3A10A7EC" w14:textId="23CED154" w:rsidR="00E3526D" w:rsidRDefault="00E3526D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B354D8">
        <w:t>工作组界面</w:t>
      </w:r>
      <w:proofErr w:type="spellEnd"/>
    </w:p>
    <w:p w14:paraId="7588C501" w14:textId="576241E3" w:rsidR="007E7C2C" w:rsidRDefault="007E7C2C" w:rsidP="009A4461">
      <w:pPr>
        <w:pStyle w:val="2"/>
        <w:spacing w:line="360" w:lineRule="auto"/>
        <w:rPr>
          <w:lang w:eastAsia="zh-CN"/>
        </w:rPr>
      </w:pPr>
      <w:bookmarkStart w:id="25" w:name="_Toc492756680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#16</w:t>
      </w:r>
      <w:bookmarkEnd w:id="25"/>
    </w:p>
    <w:p w14:paraId="1AFAACA1" w14:textId="678E7A35" w:rsidR="007E7C2C" w:rsidRDefault="007E7C2C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>
        <w:t>提出修改意见</w:t>
      </w:r>
      <w:proofErr w:type="spellEnd"/>
    </w:p>
    <w:p w14:paraId="1DBD5A4E" w14:textId="77777777" w:rsidR="007E7C2C" w:rsidRDefault="007E7C2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043E368F" w14:textId="77777777" w:rsidR="007E7C2C" w:rsidRPr="00CA0CE8" w:rsidRDefault="007E7C2C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用户登录成功</w:t>
      </w:r>
      <w:proofErr w:type="spellEnd"/>
    </w:p>
    <w:p w14:paraId="61BFC5B8" w14:textId="77777777" w:rsidR="007E7C2C" w:rsidRDefault="007E7C2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1510FF69" w14:textId="1F4EDFE4" w:rsidR="007E7C2C" w:rsidRPr="00CA0CE8" w:rsidRDefault="007E7C2C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 w:rsidR="00DE4430">
        <w:rPr>
          <w:lang w:eastAsia="zh-CN"/>
        </w:rPr>
        <w:t>笔记</w:t>
      </w:r>
      <w:r w:rsidR="00DE4430">
        <w:rPr>
          <w:lang w:eastAsia="zh-CN"/>
        </w:rPr>
        <w:t>Id</w:t>
      </w:r>
      <w:r>
        <w:rPr>
          <w:lang w:eastAsia="zh-CN"/>
        </w:rPr>
        <w:t>：</w:t>
      </w:r>
      <w:r w:rsidR="00DE4430">
        <w:rPr>
          <w:lang w:eastAsia="zh-CN"/>
        </w:rPr>
        <w:t>1</w:t>
      </w:r>
      <w:r w:rsidR="00DE4430">
        <w:rPr>
          <w:lang w:eastAsia="zh-CN"/>
        </w:rPr>
        <w:t>，</w:t>
      </w:r>
      <w:r w:rsidR="00DE4430">
        <w:rPr>
          <w:rFonts w:hint="eastAsia"/>
          <w:lang w:eastAsia="zh-CN"/>
        </w:rPr>
        <w:t>修改后</w:t>
      </w:r>
      <w:r w:rsidR="00DE4430">
        <w:rPr>
          <w:lang w:eastAsia="zh-CN"/>
        </w:rPr>
        <w:t>内容：</w:t>
      </w:r>
      <w:r w:rsidR="00DE4430">
        <w:rPr>
          <w:lang w:eastAsia="zh-CN"/>
        </w:rPr>
        <w:t>……</w:t>
      </w:r>
      <w:r w:rsidR="00DE4430">
        <w:rPr>
          <w:lang w:eastAsia="zh-CN"/>
        </w:rPr>
        <w:t>，</w:t>
      </w:r>
      <w:r w:rsidR="00DE4430">
        <w:rPr>
          <w:rFonts w:hint="eastAsia"/>
          <w:lang w:eastAsia="zh-CN"/>
        </w:rPr>
        <w:t>修改意见</w:t>
      </w:r>
      <w:r w:rsidR="00DE4430">
        <w:rPr>
          <w:lang w:eastAsia="zh-CN"/>
        </w:rPr>
        <w:t>：</w:t>
      </w:r>
      <w:r w:rsidR="00DE4430">
        <w:rPr>
          <w:rFonts w:hint="eastAsia"/>
          <w:lang w:eastAsia="zh-CN"/>
        </w:rPr>
        <w:t>xxx</w:t>
      </w:r>
      <w:r>
        <w:rPr>
          <w:lang w:eastAsia="zh-CN"/>
        </w:rPr>
        <w:t xml:space="preserve"> }]</w:t>
      </w:r>
    </w:p>
    <w:p w14:paraId="48231145" w14:textId="77777777" w:rsidR="007E7C2C" w:rsidRDefault="007E7C2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14:paraId="045A71C4" w14:textId="47FCAF80" w:rsidR="007E7C2C" w:rsidRPr="00CA0CE8" w:rsidRDefault="007E7C2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 w:rsidR="00DE4430">
        <w:rPr>
          <w:lang w:eastAsia="zh-CN"/>
        </w:rPr>
        <w:t>将意见写入数据库</w:t>
      </w:r>
      <w:r w:rsidR="00DE4430">
        <w:rPr>
          <w:rFonts w:hint="eastAsia"/>
          <w:lang w:eastAsia="zh-CN"/>
        </w:rPr>
        <w:t>并</w:t>
      </w:r>
      <w:r w:rsidR="00DE4430">
        <w:rPr>
          <w:lang w:eastAsia="zh-CN"/>
        </w:rPr>
        <w:t>给管理组发出通知</w:t>
      </w:r>
    </w:p>
    <w:p w14:paraId="1CCB1CAF" w14:textId="77777777" w:rsidR="007E7C2C" w:rsidRDefault="007E7C2C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后置条件</w:t>
      </w:r>
    </w:p>
    <w:p w14:paraId="37182D0F" w14:textId="312FFEEF" w:rsidR="007E7C2C" w:rsidRDefault="007E7C2C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 w:rsidR="003A1952">
        <w:t>笔记浏览界面</w:t>
      </w:r>
      <w:proofErr w:type="spellEnd"/>
    </w:p>
    <w:p w14:paraId="671F9BC7" w14:textId="4480BCBA" w:rsidR="00E36604" w:rsidRDefault="00E36604" w:rsidP="009A4461">
      <w:pPr>
        <w:pStyle w:val="2"/>
        <w:spacing w:line="360" w:lineRule="auto"/>
        <w:rPr>
          <w:lang w:eastAsia="zh-CN"/>
        </w:rPr>
      </w:pPr>
      <w:bookmarkStart w:id="26" w:name="_Toc492756681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#17</w:t>
      </w:r>
      <w:bookmarkEnd w:id="26"/>
    </w:p>
    <w:p w14:paraId="42A81522" w14:textId="7C472C66" w:rsidR="00E36604" w:rsidRDefault="00E36604" w:rsidP="009A4461">
      <w:pPr>
        <w:spacing w:line="360" w:lineRule="auto"/>
        <w:ind w:firstLine="720"/>
      </w:pPr>
      <w:proofErr w:type="spellStart"/>
      <w:r>
        <w:rPr>
          <w:rFonts w:hint="eastAsia"/>
        </w:rPr>
        <w:t>测试在平台上</w:t>
      </w:r>
      <w:r>
        <w:t>审核被举报内容</w:t>
      </w:r>
      <w:proofErr w:type="spellEnd"/>
    </w:p>
    <w:p w14:paraId="453F8C26" w14:textId="77777777" w:rsidR="00E36604" w:rsidRDefault="00E3660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14:paraId="31F05CA1" w14:textId="19F58DB6" w:rsidR="00E36604" w:rsidRPr="00CA0CE8" w:rsidRDefault="00E36604" w:rsidP="009A4461">
      <w:pPr>
        <w:spacing w:line="360" w:lineRule="auto"/>
        <w:ind w:firstLine="720"/>
      </w:pPr>
      <w:proofErr w:type="spellStart"/>
      <w:r>
        <w:rPr>
          <w:rFonts w:hint="eastAsia"/>
        </w:rPr>
        <w:t>用户</w:t>
      </w:r>
      <w:r>
        <w:t>为管理员</w:t>
      </w:r>
      <w:proofErr w:type="spellEnd"/>
    </w:p>
    <w:p w14:paraId="6D1E699F" w14:textId="77777777" w:rsidR="00E36604" w:rsidRDefault="00E3660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14:paraId="42C6F07F" w14:textId="1F7BE560" w:rsidR="00E36604" w:rsidRPr="00CA0CE8" w:rsidRDefault="00E36604" w:rsidP="009A4461">
      <w:pPr>
        <w:spacing w:line="360" w:lineRule="auto"/>
        <w:ind w:firstLine="72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{</w:t>
      </w:r>
      <w:r>
        <w:rPr>
          <w:lang w:eastAsia="zh-CN"/>
        </w:rPr>
        <w:t>待审核项</w:t>
      </w: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rFonts w:hint="eastAsia"/>
          <w:lang w:eastAsia="zh-CN"/>
        </w:rPr>
        <w:t>意见</w:t>
      </w:r>
      <w:r>
        <w:rPr>
          <w:lang w:eastAsia="zh-CN"/>
        </w:rPr>
        <w:t>：</w:t>
      </w:r>
      <w:r>
        <w:rPr>
          <w:rFonts w:hint="eastAsia"/>
          <w:lang w:eastAsia="zh-CN"/>
        </w:rPr>
        <w:t>删除</w:t>
      </w:r>
      <w:r>
        <w:rPr>
          <w:lang w:eastAsia="zh-CN"/>
        </w:rPr>
        <w:t xml:space="preserve"> }]</w:t>
      </w:r>
    </w:p>
    <w:p w14:paraId="65051C2A" w14:textId="77777777" w:rsidR="00E36604" w:rsidRDefault="00E3660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14:paraId="101663E8" w14:textId="4EF1B7A5" w:rsidR="00E36604" w:rsidRPr="00CA0CE8" w:rsidRDefault="00E3660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成功</w:t>
      </w:r>
      <w:r>
        <w:rPr>
          <w:lang w:eastAsia="zh-CN"/>
        </w:rPr>
        <w:t>处理被举报内容，</w:t>
      </w:r>
      <w:r>
        <w:rPr>
          <w:rFonts w:hint="eastAsia"/>
          <w:lang w:eastAsia="zh-CN"/>
        </w:rPr>
        <w:t>被举报内容</w:t>
      </w:r>
      <w:r>
        <w:rPr>
          <w:lang w:eastAsia="zh-CN"/>
        </w:rPr>
        <w:t>不再出现</w:t>
      </w:r>
    </w:p>
    <w:p w14:paraId="46037D4B" w14:textId="77777777" w:rsidR="00E36604" w:rsidRDefault="00E36604" w:rsidP="009A446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后置条件</w:t>
      </w:r>
    </w:p>
    <w:p w14:paraId="0EEA8110" w14:textId="0689692F" w:rsidR="00E36604" w:rsidRDefault="00E36604" w:rsidP="009A4461">
      <w:pPr>
        <w:spacing w:line="360" w:lineRule="auto"/>
        <w:ind w:firstLine="720"/>
        <w:rPr>
          <w:lang w:eastAsia="zh-CN"/>
        </w:rPr>
      </w:pPr>
      <w:proofErr w:type="spellStart"/>
      <w:r>
        <w:rPr>
          <w:rFonts w:hint="eastAsia"/>
        </w:rPr>
        <w:t>返回</w:t>
      </w:r>
      <w:r>
        <w:t>管理员界面</w:t>
      </w:r>
      <w:proofErr w:type="spellEnd"/>
    </w:p>
    <w:p w14:paraId="35DC937F" w14:textId="77777777" w:rsidR="000245D4" w:rsidRPr="000245D4" w:rsidRDefault="000245D4" w:rsidP="009A4461">
      <w:pPr>
        <w:pStyle w:val="a9"/>
        <w:spacing w:line="360" w:lineRule="auto"/>
      </w:pPr>
    </w:p>
    <w:p w14:paraId="0C3D45FD" w14:textId="77777777" w:rsidR="0059232E" w:rsidRPr="0059232E" w:rsidRDefault="0059232E" w:rsidP="009A4461">
      <w:pPr>
        <w:spacing w:line="360" w:lineRule="auto"/>
        <w:rPr>
          <w:lang w:eastAsia="zh-CN"/>
        </w:rPr>
      </w:pPr>
    </w:p>
    <w:p w14:paraId="25B2C1B8" w14:textId="77777777" w:rsidR="0059232E" w:rsidRPr="0059232E" w:rsidRDefault="0059232E" w:rsidP="009A4461">
      <w:pPr>
        <w:spacing w:line="360" w:lineRule="auto"/>
        <w:rPr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E9719" w14:textId="77777777" w:rsidR="001B007F" w:rsidRDefault="001B007F">
      <w:r>
        <w:separator/>
      </w:r>
    </w:p>
  </w:endnote>
  <w:endnote w:type="continuationSeparator" w:id="0">
    <w:p w14:paraId="50190E44" w14:textId="77777777" w:rsidR="001B007F" w:rsidRDefault="001B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FD3B0" w14:textId="77777777" w:rsidR="0079619C" w:rsidRDefault="0079619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E58F707" w14:textId="77777777" w:rsidR="0079619C" w:rsidRDefault="0079619C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619C" w14:paraId="530E4A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54BBCE" w14:textId="77777777" w:rsidR="0079619C" w:rsidRDefault="0079619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5C4C0" w14:textId="5C45E7E4" w:rsidR="0079619C" w:rsidRDefault="0079619C">
          <w:pPr>
            <w:jc w:val="center"/>
          </w:pPr>
          <w:r>
            <w:sym w:font="Symbol" w:char="F0D3"/>
          </w:r>
          <w:r>
            <w:t xml:space="preserve">TeamNote Team,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587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49B76B" w14:textId="77777777" w:rsidR="0079619C" w:rsidRDefault="0079619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85875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85875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14:paraId="663FA28B" w14:textId="77777777" w:rsidR="0079619C" w:rsidRDefault="0079619C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C27EA" w14:textId="77777777" w:rsidR="0079619C" w:rsidRDefault="0079619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B38B9" w14:textId="77777777" w:rsidR="001B007F" w:rsidRDefault="001B007F">
      <w:r>
        <w:separator/>
      </w:r>
    </w:p>
  </w:footnote>
  <w:footnote w:type="continuationSeparator" w:id="0">
    <w:p w14:paraId="13751917" w14:textId="77777777" w:rsidR="001B007F" w:rsidRDefault="001B0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484F4" w14:textId="77777777" w:rsidR="0079619C" w:rsidRDefault="0079619C">
    <w:pPr>
      <w:rPr>
        <w:sz w:val="24"/>
      </w:rPr>
    </w:pPr>
  </w:p>
  <w:p w14:paraId="0D4D58F0" w14:textId="77777777" w:rsidR="0079619C" w:rsidRDefault="0079619C">
    <w:pPr>
      <w:pBdr>
        <w:top w:val="single" w:sz="6" w:space="1" w:color="auto"/>
      </w:pBdr>
      <w:rPr>
        <w:sz w:val="24"/>
      </w:rPr>
    </w:pPr>
  </w:p>
  <w:p w14:paraId="6B59AFEC" w14:textId="7C07A0F4" w:rsidR="0079619C" w:rsidRDefault="007961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  <w:lang w:eastAsia="zh-CN"/>
      </w:rPr>
      <w:t>TeamNote</w:t>
    </w:r>
    <w:r>
      <w:rPr>
        <w:rFonts w:ascii="Arial" w:hAnsi="Arial"/>
        <w:b/>
        <w:sz w:val="36"/>
      </w:rPr>
      <w:fldChar w:fldCharType="end"/>
    </w:r>
  </w:p>
  <w:p w14:paraId="6ABEEE89" w14:textId="77777777" w:rsidR="0079619C" w:rsidRDefault="0079619C">
    <w:pPr>
      <w:pBdr>
        <w:bottom w:val="single" w:sz="6" w:space="1" w:color="auto"/>
      </w:pBdr>
      <w:jc w:val="right"/>
      <w:rPr>
        <w:sz w:val="24"/>
      </w:rPr>
    </w:pPr>
  </w:p>
  <w:p w14:paraId="39D1FD13" w14:textId="77777777" w:rsidR="0079619C" w:rsidRDefault="0079619C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619C" w14:paraId="3E4DBEC1" w14:textId="77777777">
      <w:tc>
        <w:tcPr>
          <w:tcW w:w="6379" w:type="dxa"/>
        </w:tcPr>
        <w:p w14:paraId="0EB9CDA6" w14:textId="77777777" w:rsidR="0079619C" w:rsidRDefault="00B00BBE">
          <w:fldSimple w:instr=" SUBJECT  \* MERGEFORMAT ">
            <w:r w:rsidR="0079619C">
              <w:t>&lt;</w:t>
            </w:r>
            <w:r w:rsidR="0079619C">
              <w:rPr>
                <w:lang w:eastAsia="zh-CN"/>
              </w:rPr>
              <w:t>Project</w:t>
            </w:r>
            <w:r w:rsidR="0079619C">
              <w:t xml:space="preserve"> Name&gt;</w:t>
            </w:r>
          </w:fldSimple>
        </w:p>
      </w:tc>
      <w:tc>
        <w:tcPr>
          <w:tcW w:w="3179" w:type="dxa"/>
        </w:tcPr>
        <w:p w14:paraId="091323B6" w14:textId="77777777" w:rsidR="0079619C" w:rsidRDefault="0079619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79619C" w14:paraId="5C47A4E4" w14:textId="77777777">
      <w:tc>
        <w:tcPr>
          <w:tcW w:w="6379" w:type="dxa"/>
        </w:tcPr>
        <w:p w14:paraId="479BD073" w14:textId="77777777" w:rsidR="0079619C" w:rsidRDefault="00B00BBE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9619C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3F98998E" w14:textId="4CA27306" w:rsidR="0079619C" w:rsidRDefault="0079619C">
          <w:r>
            <w:t xml:space="preserve">  Date:  &lt;2017/9/9&gt;</w:t>
          </w:r>
        </w:p>
      </w:tc>
    </w:tr>
    <w:tr w:rsidR="0079619C" w14:paraId="2BC7770B" w14:textId="77777777">
      <w:tc>
        <w:tcPr>
          <w:tcW w:w="9558" w:type="dxa"/>
          <w:gridSpan w:val="2"/>
        </w:tcPr>
        <w:p w14:paraId="438DA388" w14:textId="77777777" w:rsidR="0079619C" w:rsidRDefault="0079619C">
          <w:r>
            <w:t>&lt;document identifier&gt;</w:t>
          </w:r>
        </w:p>
      </w:tc>
    </w:tr>
  </w:tbl>
  <w:p w14:paraId="1E2EA449" w14:textId="77777777" w:rsidR="0079619C" w:rsidRDefault="0079619C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7B3C" w14:textId="77777777" w:rsidR="0079619C" w:rsidRDefault="0079619C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AB60C1"/>
    <w:multiLevelType w:val="multilevel"/>
    <w:tmpl w:val="476A11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4A"/>
    <w:rsid w:val="00016061"/>
    <w:rsid w:val="000245D4"/>
    <w:rsid w:val="00094236"/>
    <w:rsid w:val="000D45FB"/>
    <w:rsid w:val="000E01B2"/>
    <w:rsid w:val="000E18F2"/>
    <w:rsid w:val="00130FFF"/>
    <w:rsid w:val="00154063"/>
    <w:rsid w:val="00155AA4"/>
    <w:rsid w:val="001B005D"/>
    <w:rsid w:val="001B007F"/>
    <w:rsid w:val="001B0401"/>
    <w:rsid w:val="001B2677"/>
    <w:rsid w:val="00216EA1"/>
    <w:rsid w:val="00252493"/>
    <w:rsid w:val="0026564A"/>
    <w:rsid w:val="00291659"/>
    <w:rsid w:val="00314C07"/>
    <w:rsid w:val="0032567A"/>
    <w:rsid w:val="003360CC"/>
    <w:rsid w:val="00342E2E"/>
    <w:rsid w:val="00361CBC"/>
    <w:rsid w:val="00366C62"/>
    <w:rsid w:val="00367BB9"/>
    <w:rsid w:val="00382609"/>
    <w:rsid w:val="003A1952"/>
    <w:rsid w:val="003F6E81"/>
    <w:rsid w:val="00417B14"/>
    <w:rsid w:val="004474EC"/>
    <w:rsid w:val="00464079"/>
    <w:rsid w:val="004741DD"/>
    <w:rsid w:val="004753EA"/>
    <w:rsid w:val="004B42F0"/>
    <w:rsid w:val="004B7328"/>
    <w:rsid w:val="004C5361"/>
    <w:rsid w:val="004F3649"/>
    <w:rsid w:val="00536FE9"/>
    <w:rsid w:val="00551118"/>
    <w:rsid w:val="0059232E"/>
    <w:rsid w:val="005C3CC2"/>
    <w:rsid w:val="005E1FD2"/>
    <w:rsid w:val="005F6A75"/>
    <w:rsid w:val="00654457"/>
    <w:rsid w:val="00657FF8"/>
    <w:rsid w:val="006653B4"/>
    <w:rsid w:val="006A017E"/>
    <w:rsid w:val="006A4F43"/>
    <w:rsid w:val="006B22D2"/>
    <w:rsid w:val="006C6FF8"/>
    <w:rsid w:val="006E27FA"/>
    <w:rsid w:val="00701B90"/>
    <w:rsid w:val="0079619C"/>
    <w:rsid w:val="007971A9"/>
    <w:rsid w:val="007C259D"/>
    <w:rsid w:val="007C6D96"/>
    <w:rsid w:val="007E7C2C"/>
    <w:rsid w:val="00850C93"/>
    <w:rsid w:val="00877B38"/>
    <w:rsid w:val="008C16CE"/>
    <w:rsid w:val="008D3596"/>
    <w:rsid w:val="008E0437"/>
    <w:rsid w:val="00984403"/>
    <w:rsid w:val="009A4461"/>
    <w:rsid w:val="009A4B79"/>
    <w:rsid w:val="009A7246"/>
    <w:rsid w:val="00A42877"/>
    <w:rsid w:val="00A831EF"/>
    <w:rsid w:val="00B00BBE"/>
    <w:rsid w:val="00B34BA8"/>
    <w:rsid w:val="00B354D8"/>
    <w:rsid w:val="00B35D7F"/>
    <w:rsid w:val="00B55FA5"/>
    <w:rsid w:val="00B71986"/>
    <w:rsid w:val="00B728B2"/>
    <w:rsid w:val="00BB54F1"/>
    <w:rsid w:val="00BB73C4"/>
    <w:rsid w:val="00BC5DB7"/>
    <w:rsid w:val="00C000AF"/>
    <w:rsid w:val="00C10243"/>
    <w:rsid w:val="00C41737"/>
    <w:rsid w:val="00CA0CE8"/>
    <w:rsid w:val="00CF49E3"/>
    <w:rsid w:val="00D13F5F"/>
    <w:rsid w:val="00D41A05"/>
    <w:rsid w:val="00D42D71"/>
    <w:rsid w:val="00D63400"/>
    <w:rsid w:val="00D72698"/>
    <w:rsid w:val="00D8711E"/>
    <w:rsid w:val="00D87562"/>
    <w:rsid w:val="00DE3275"/>
    <w:rsid w:val="00DE4430"/>
    <w:rsid w:val="00E02FF6"/>
    <w:rsid w:val="00E3526D"/>
    <w:rsid w:val="00E36604"/>
    <w:rsid w:val="00E547C2"/>
    <w:rsid w:val="00EC0EB7"/>
    <w:rsid w:val="00ED1A20"/>
    <w:rsid w:val="00EE617D"/>
    <w:rsid w:val="00F449B6"/>
    <w:rsid w:val="00F8184E"/>
    <w:rsid w:val="00F85875"/>
    <w:rsid w:val="00F96F42"/>
    <w:rsid w:val="00FA2A7B"/>
    <w:rsid w:val="00FA3AC0"/>
    <w:rsid w:val="00FB0751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C62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character" w:customStyle="1" w:styleId="20">
    <w:name w:val="标题 2字符"/>
    <w:basedOn w:val="a0"/>
    <w:link w:val="2"/>
    <w:rsid w:val="00EC0EB7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jr/Desktop/2017-&#22823;&#20108;&#26257;&#26399;&#22823;&#20316;&#19994;-&#25991;&#26723;&#27169;&#26495;/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73</TotalTime>
  <Pages>10</Pages>
  <Words>1551</Words>
  <Characters>1629</Characters>
  <Application>Microsoft Macintosh Word</Application>
  <DocSecurity>0</DocSecurity>
  <Lines>74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Company>&lt;Company Name&gt;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秦佳锐</dc:creator>
  <cp:keywords/>
  <dc:description/>
  <cp:lastModifiedBy>秦佳锐</cp:lastModifiedBy>
  <cp:revision>260</cp:revision>
  <cp:lastPrinted>1899-12-31T16:00:00Z</cp:lastPrinted>
  <dcterms:created xsi:type="dcterms:W3CDTF">2017-09-09T11:56:00Z</dcterms:created>
  <dcterms:modified xsi:type="dcterms:W3CDTF">2017-09-09T13:42:00Z</dcterms:modified>
</cp:coreProperties>
</file>